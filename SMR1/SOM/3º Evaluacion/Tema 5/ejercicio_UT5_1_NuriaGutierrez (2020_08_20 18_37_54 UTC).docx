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94"/>
        <w:gridCol w:w="581"/>
        <w:gridCol w:w="1142"/>
        <w:gridCol w:w="3756"/>
        <w:gridCol w:w="1487"/>
        <w:gridCol w:w="460"/>
      </w:tblGrid>
      <w:tr w:rsidR="002F5C04" w:rsidTr="00646499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550" w:type="dxa"/>
          </w:tcPr>
          <w:p w:rsidR="002F5C04" w:rsidRPr="000956EC" w:rsidRDefault="002F5C04" w:rsidP="00871B3D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142" w:type="dxa"/>
          </w:tcPr>
          <w:p w:rsidR="002F5C04" w:rsidRPr="00130A30" w:rsidRDefault="002F5C04" w:rsidP="00871B3D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785" w:type="dxa"/>
          </w:tcPr>
          <w:p w:rsidR="002F5C04" w:rsidRDefault="00646499" w:rsidP="00861D51">
            <w:r>
              <w:t xml:space="preserve">SISTEMAS OPERATIVOS </w:t>
            </w:r>
            <w:r w:rsidR="00861D51">
              <w:t>PROPIETARIO II</w:t>
            </w:r>
          </w:p>
        </w:tc>
        <w:tc>
          <w:tcPr>
            <w:tcW w:w="1487" w:type="dxa"/>
          </w:tcPr>
          <w:p w:rsidR="002F5C04" w:rsidRPr="00130A30" w:rsidRDefault="002F5C04" w:rsidP="00871B3D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62" w:type="dxa"/>
          </w:tcPr>
          <w:p w:rsidR="002F5C04" w:rsidRDefault="00861D51" w:rsidP="00871B3D">
            <w:r>
              <w:t>3</w:t>
            </w:r>
          </w:p>
        </w:tc>
      </w:tr>
      <w:tr w:rsidR="002F5C04" w:rsidTr="000956EC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550" w:type="dxa"/>
          </w:tcPr>
          <w:p w:rsidR="002F5C04" w:rsidRPr="000956EC" w:rsidRDefault="00737531" w:rsidP="00861D51">
            <w:pPr>
              <w:rPr>
                <w:b/>
              </w:rPr>
            </w:pPr>
            <w:r>
              <w:rPr>
                <w:b/>
              </w:rPr>
              <w:t>UT</w:t>
            </w:r>
            <w:r w:rsidR="00861D51">
              <w:rPr>
                <w:b/>
              </w:rPr>
              <w:t>5</w:t>
            </w:r>
          </w:p>
        </w:tc>
        <w:tc>
          <w:tcPr>
            <w:tcW w:w="6876" w:type="dxa"/>
            <w:gridSpan w:val="4"/>
          </w:tcPr>
          <w:p w:rsidR="002F5C04" w:rsidRDefault="002F5C04" w:rsidP="00871B3D"/>
        </w:tc>
      </w:tr>
      <w:tr w:rsidR="002F5C04" w:rsidTr="000956EC">
        <w:tc>
          <w:tcPr>
            <w:tcW w:w="1294" w:type="dxa"/>
          </w:tcPr>
          <w:p w:rsidR="002F5C04" w:rsidRPr="00130A30" w:rsidRDefault="002F5C04" w:rsidP="002F5C04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550" w:type="dxa"/>
          </w:tcPr>
          <w:p w:rsidR="002F5C04" w:rsidRPr="000956EC" w:rsidRDefault="00861D51" w:rsidP="00871B3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6" w:type="dxa"/>
            <w:gridSpan w:val="4"/>
          </w:tcPr>
          <w:p w:rsidR="002F5C04" w:rsidRDefault="002F5C04" w:rsidP="00871B3D"/>
        </w:tc>
      </w:tr>
      <w:tr w:rsidR="000956EC" w:rsidTr="0032457D">
        <w:tc>
          <w:tcPr>
            <w:tcW w:w="1294" w:type="dxa"/>
          </w:tcPr>
          <w:p w:rsidR="000956EC" w:rsidRPr="00130A30" w:rsidRDefault="000956EC" w:rsidP="002F5C04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426" w:type="dxa"/>
            <w:gridSpan w:val="5"/>
          </w:tcPr>
          <w:p w:rsidR="000956EC" w:rsidRDefault="004B4D33" w:rsidP="00871B3D">
            <w:r>
              <w:t>Nuria Gutiérrez Liaño</w:t>
            </w:r>
          </w:p>
        </w:tc>
      </w:tr>
    </w:tbl>
    <w:p w:rsidR="00E5458B" w:rsidRDefault="00E5458B" w:rsidP="002F5C04">
      <w:pPr>
        <w:tabs>
          <w:tab w:val="left" w:pos="1811"/>
        </w:tabs>
      </w:pPr>
    </w:p>
    <w:p w:rsidR="00861D51" w:rsidRDefault="00861D51" w:rsidP="00861D51">
      <w:r>
        <w:t xml:space="preserve"> Comandos del sistema</w:t>
      </w:r>
    </w:p>
    <w:p w:rsidR="00861D51" w:rsidRDefault="00861D51" w:rsidP="00861D51">
      <w:pPr>
        <w:pStyle w:val="Prrafodelista"/>
        <w:numPr>
          <w:ilvl w:val="0"/>
          <w:numId w:val="2"/>
        </w:numPr>
      </w:pPr>
      <w:r w:rsidRPr="00861D51">
        <w:t>Visiona el siguiente video y sobre una máquina virtual de W</w:t>
      </w:r>
      <w:r>
        <w:t>7</w:t>
      </w:r>
      <w:r w:rsidRPr="00861D51">
        <w:t xml:space="preserve">, entra en el </w:t>
      </w:r>
      <w:proofErr w:type="spellStart"/>
      <w:r w:rsidRPr="00861D51">
        <w:t>cmd</w:t>
      </w:r>
      <w:proofErr w:type="spellEnd"/>
      <w:r w:rsidRPr="00861D51">
        <w:t xml:space="preserve"> e intenta realizar todas las actividades que va realizando el video, para ellos vas haciendo paradas y comprobando el funcionamiento de cada comando</w:t>
      </w:r>
      <w:r>
        <w:t>.  Añade en este documento todas las dificultades que vaya surgiendo</w:t>
      </w:r>
    </w:p>
    <w:p w:rsidR="005B58C0" w:rsidRDefault="00203166" w:rsidP="005B58C0">
      <w:hyperlink r:id="rId7" w:history="1">
        <w:r w:rsidR="005B58C0" w:rsidRPr="003D64E4">
          <w:rPr>
            <w:rStyle w:val="Hipervnculo"/>
          </w:rPr>
          <w:t>https://www.youtube.com/watch?v=hbqUJVPNcXg</w:t>
        </w:r>
      </w:hyperlink>
    </w:p>
    <w:p w:rsidR="005B58C0" w:rsidRDefault="005B58C0" w:rsidP="005B58C0"/>
    <w:p w:rsidR="00861D51" w:rsidRDefault="00861D51" w:rsidP="00861D51">
      <w:pPr>
        <w:pStyle w:val="Prrafodelista"/>
        <w:numPr>
          <w:ilvl w:val="0"/>
          <w:numId w:val="2"/>
        </w:numPr>
      </w:pPr>
      <w:r>
        <w:t>Añade al final la lista de todos los comandos que vayan apareciendo</w:t>
      </w:r>
      <w:r w:rsidRPr="00861D51">
        <w:t xml:space="preserve">  </w:t>
      </w:r>
      <w:r>
        <w:t>y su función.</w:t>
      </w:r>
      <w:r w:rsidRPr="00861D51">
        <w:t xml:space="preserve">     </w:t>
      </w:r>
    </w:p>
    <w:p w:rsidR="00861D51" w:rsidRPr="00861D51" w:rsidRDefault="00861D51" w:rsidP="00861D51"/>
    <w:tbl>
      <w:tblPr>
        <w:tblStyle w:val="Tablaconcuadrcula"/>
        <w:tblW w:w="0" w:type="auto"/>
        <w:tblLook w:val="04A0"/>
      </w:tblPr>
      <w:tblGrid>
        <w:gridCol w:w="1809"/>
        <w:gridCol w:w="6911"/>
      </w:tblGrid>
      <w:tr w:rsidR="004B4D33" w:rsidTr="004B4D33">
        <w:tc>
          <w:tcPr>
            <w:tcW w:w="1809" w:type="dxa"/>
          </w:tcPr>
          <w:p w:rsidR="004B4D33" w:rsidRDefault="004B4D33" w:rsidP="00286267">
            <w:r>
              <w:t>Comando</w:t>
            </w:r>
          </w:p>
        </w:tc>
        <w:tc>
          <w:tcPr>
            <w:tcW w:w="6911" w:type="dxa"/>
          </w:tcPr>
          <w:p w:rsidR="004B4D33" w:rsidRDefault="004B4D33" w:rsidP="00286267">
            <w:r>
              <w:t>función</w:t>
            </w:r>
          </w:p>
        </w:tc>
      </w:tr>
      <w:tr w:rsidR="004B4D33" w:rsidTr="004B4D33">
        <w:tc>
          <w:tcPr>
            <w:tcW w:w="1809" w:type="dxa"/>
          </w:tcPr>
          <w:p w:rsidR="004B4D33" w:rsidRPr="004B4D33" w:rsidRDefault="004B4D33" w:rsidP="00286267">
            <w:pPr>
              <w:rPr>
                <w:color w:val="0070C0"/>
              </w:rPr>
            </w:pPr>
            <w:proofErr w:type="spellStart"/>
            <w:r w:rsidRPr="004B4D33">
              <w:rPr>
                <w:color w:val="0070C0"/>
              </w:rPr>
              <w:t>cd</w:t>
            </w:r>
            <w:proofErr w:type="spellEnd"/>
          </w:p>
        </w:tc>
        <w:tc>
          <w:tcPr>
            <w:tcW w:w="6911" w:type="dxa"/>
          </w:tcPr>
          <w:p w:rsidR="004B4D33" w:rsidRDefault="004B4D33" w:rsidP="00286267">
            <w:r>
              <w:t>Muestra en directorio actual en el que se esta</w:t>
            </w:r>
          </w:p>
        </w:tc>
      </w:tr>
      <w:tr w:rsidR="004B4D33" w:rsidTr="004B4D33">
        <w:tc>
          <w:tcPr>
            <w:tcW w:w="1809" w:type="dxa"/>
          </w:tcPr>
          <w:p w:rsidR="004B4D33" w:rsidRPr="004B4D33" w:rsidRDefault="004B4D33" w:rsidP="00286267">
            <w:pPr>
              <w:rPr>
                <w:color w:val="0070C0"/>
              </w:rPr>
            </w:pPr>
            <w:proofErr w:type="spellStart"/>
            <w:r w:rsidRPr="004B4D33">
              <w:rPr>
                <w:color w:val="0070C0"/>
              </w:rPr>
              <w:t>dir</w:t>
            </w:r>
            <w:proofErr w:type="spellEnd"/>
          </w:p>
        </w:tc>
        <w:tc>
          <w:tcPr>
            <w:tcW w:w="6911" w:type="dxa"/>
          </w:tcPr>
          <w:p w:rsidR="004B4D33" w:rsidRDefault="004B4D33" w:rsidP="00286267">
            <w:r>
              <w:t>Muestra las carpetas que tenemos dentro de la carpeta directorio</w:t>
            </w:r>
          </w:p>
        </w:tc>
      </w:tr>
      <w:tr w:rsidR="004B4D33" w:rsidTr="004B4D33">
        <w:tc>
          <w:tcPr>
            <w:tcW w:w="1809" w:type="dxa"/>
          </w:tcPr>
          <w:p w:rsidR="004B4D33" w:rsidRPr="004B4D33" w:rsidRDefault="004B4D33" w:rsidP="00286267">
            <w:pPr>
              <w:rPr>
                <w:color w:val="0070C0"/>
              </w:rPr>
            </w:pPr>
            <w:proofErr w:type="spellStart"/>
            <w:r w:rsidRPr="004B4D33">
              <w:rPr>
                <w:color w:val="0070C0"/>
              </w:rPr>
              <w:t>Help</w:t>
            </w:r>
            <w:proofErr w:type="spellEnd"/>
          </w:p>
        </w:tc>
        <w:tc>
          <w:tcPr>
            <w:tcW w:w="6911" w:type="dxa"/>
          </w:tcPr>
          <w:p w:rsidR="004B4D33" w:rsidRDefault="004B4D33" w:rsidP="00286267">
            <w:r>
              <w:t>Ayuda de los comandos</w:t>
            </w:r>
          </w:p>
        </w:tc>
      </w:tr>
      <w:tr w:rsidR="004B4D33" w:rsidTr="004B4D33">
        <w:tc>
          <w:tcPr>
            <w:tcW w:w="1809" w:type="dxa"/>
          </w:tcPr>
          <w:p w:rsidR="004B4D33" w:rsidRPr="004B4D33" w:rsidRDefault="004B4D33" w:rsidP="00286267">
            <w:pPr>
              <w:rPr>
                <w:color w:val="0070C0"/>
              </w:rPr>
            </w:pPr>
            <w:proofErr w:type="spellStart"/>
            <w:r w:rsidRPr="004B4D33">
              <w:rPr>
                <w:color w:val="0070C0"/>
              </w:rPr>
              <w:t>Helpdir</w:t>
            </w:r>
            <w:proofErr w:type="spellEnd"/>
          </w:p>
        </w:tc>
        <w:tc>
          <w:tcPr>
            <w:tcW w:w="6911" w:type="dxa"/>
          </w:tcPr>
          <w:p w:rsidR="004B4D33" w:rsidRDefault="004B4D33" w:rsidP="00286267">
            <w:r>
              <w:t xml:space="preserve">Ayuda sobre el comando </w:t>
            </w:r>
            <w:proofErr w:type="spellStart"/>
            <w:r>
              <w:t>dir</w:t>
            </w:r>
            <w:proofErr w:type="spellEnd"/>
          </w:p>
        </w:tc>
      </w:tr>
      <w:tr w:rsidR="004B4D33" w:rsidTr="004B4D33">
        <w:tc>
          <w:tcPr>
            <w:tcW w:w="1809" w:type="dxa"/>
          </w:tcPr>
          <w:p w:rsidR="004B4D33" w:rsidRPr="004B4D33" w:rsidRDefault="004B4D33" w:rsidP="00286267">
            <w:pPr>
              <w:rPr>
                <w:color w:val="0070C0"/>
              </w:rPr>
            </w:pPr>
            <w:proofErr w:type="spellStart"/>
            <w:r w:rsidRPr="004B4D33">
              <w:rPr>
                <w:color w:val="0070C0"/>
              </w:rPr>
              <w:t>Cls</w:t>
            </w:r>
            <w:proofErr w:type="spellEnd"/>
          </w:p>
        </w:tc>
        <w:tc>
          <w:tcPr>
            <w:tcW w:w="6911" w:type="dxa"/>
          </w:tcPr>
          <w:p w:rsidR="004B4D33" w:rsidRDefault="004B4D33" w:rsidP="00286267">
            <w:r>
              <w:t>Limpiar la pantalla del CMD</w:t>
            </w:r>
          </w:p>
        </w:tc>
      </w:tr>
      <w:tr w:rsidR="004B4D33" w:rsidTr="004B4D33">
        <w:tc>
          <w:tcPr>
            <w:tcW w:w="1809" w:type="dxa"/>
          </w:tcPr>
          <w:p w:rsidR="004B4D33" w:rsidRPr="004B4D33" w:rsidRDefault="004B4D33" w:rsidP="00286267">
            <w:pPr>
              <w:rPr>
                <w:color w:val="0070C0"/>
              </w:rPr>
            </w:pPr>
            <w:proofErr w:type="spellStart"/>
            <w:r w:rsidRPr="004B4D33">
              <w:rPr>
                <w:color w:val="0070C0"/>
              </w:rPr>
              <w:t>Mkdir</w:t>
            </w:r>
            <w:proofErr w:type="spellEnd"/>
            <w:r w:rsidRPr="004B4D33">
              <w:rPr>
                <w:color w:val="0070C0"/>
              </w:rPr>
              <w:t xml:space="preserve"> “nombre de la carpeta”</w:t>
            </w:r>
          </w:p>
        </w:tc>
        <w:tc>
          <w:tcPr>
            <w:tcW w:w="6911" w:type="dxa"/>
          </w:tcPr>
          <w:p w:rsidR="004B4D33" w:rsidRDefault="004B4D33" w:rsidP="00286267">
            <w:r>
              <w:t>Crear carpetas</w:t>
            </w:r>
          </w:p>
        </w:tc>
      </w:tr>
      <w:tr w:rsidR="004B4D33" w:rsidTr="004B4D33">
        <w:tc>
          <w:tcPr>
            <w:tcW w:w="1809" w:type="dxa"/>
          </w:tcPr>
          <w:p w:rsidR="004B4D33" w:rsidRPr="004B4D33" w:rsidRDefault="004B4D33" w:rsidP="00286267">
            <w:pPr>
              <w:rPr>
                <w:color w:val="0070C0"/>
              </w:rPr>
            </w:pPr>
            <w:r w:rsidRPr="004B4D33">
              <w:rPr>
                <w:color w:val="0070C0"/>
              </w:rPr>
              <w:t>Md “nombre de la carpeta”</w:t>
            </w:r>
          </w:p>
        </w:tc>
        <w:tc>
          <w:tcPr>
            <w:tcW w:w="6911" w:type="dxa"/>
          </w:tcPr>
          <w:p w:rsidR="004B4D33" w:rsidRDefault="004B4D33" w:rsidP="00286267">
            <w:r>
              <w:t>Forma corta para crear carpetas</w:t>
            </w:r>
          </w:p>
        </w:tc>
      </w:tr>
      <w:tr w:rsidR="004B4D33" w:rsidTr="004B4D33">
        <w:tc>
          <w:tcPr>
            <w:tcW w:w="1809" w:type="dxa"/>
          </w:tcPr>
          <w:p w:rsidR="004B4D33" w:rsidRPr="004B4D33" w:rsidRDefault="004B4D33" w:rsidP="00286267">
            <w:pPr>
              <w:rPr>
                <w:color w:val="0070C0"/>
              </w:rPr>
            </w:pPr>
            <w:proofErr w:type="spellStart"/>
            <w:r w:rsidRPr="004B4D33">
              <w:rPr>
                <w:color w:val="0070C0"/>
              </w:rPr>
              <w:t>Rmdir</w:t>
            </w:r>
            <w:proofErr w:type="spellEnd"/>
            <w:r w:rsidRPr="004B4D33">
              <w:rPr>
                <w:color w:val="0070C0"/>
              </w:rPr>
              <w:t xml:space="preserve"> “nombre de la carpeta”</w:t>
            </w:r>
          </w:p>
        </w:tc>
        <w:tc>
          <w:tcPr>
            <w:tcW w:w="6911" w:type="dxa"/>
          </w:tcPr>
          <w:p w:rsidR="004B4D33" w:rsidRDefault="004B4D33" w:rsidP="00286267">
            <w:r>
              <w:t>Eliminar carpeta</w:t>
            </w:r>
          </w:p>
        </w:tc>
      </w:tr>
      <w:tr w:rsidR="004B4D33" w:rsidTr="004B4D33">
        <w:tc>
          <w:tcPr>
            <w:tcW w:w="1809" w:type="dxa"/>
          </w:tcPr>
          <w:p w:rsidR="004B4D33" w:rsidRPr="004B4D33" w:rsidRDefault="004B4D33" w:rsidP="00286267">
            <w:pPr>
              <w:rPr>
                <w:color w:val="0070C0"/>
              </w:rPr>
            </w:pPr>
            <w:proofErr w:type="spellStart"/>
            <w:r w:rsidRPr="004B4D33">
              <w:rPr>
                <w:color w:val="0070C0"/>
              </w:rPr>
              <w:t>Rd</w:t>
            </w:r>
            <w:proofErr w:type="spellEnd"/>
            <w:r w:rsidRPr="004B4D33">
              <w:rPr>
                <w:color w:val="0070C0"/>
              </w:rPr>
              <w:t xml:space="preserve"> “nombre de la carpeta”</w:t>
            </w:r>
          </w:p>
        </w:tc>
        <w:tc>
          <w:tcPr>
            <w:tcW w:w="6911" w:type="dxa"/>
          </w:tcPr>
          <w:p w:rsidR="004B4D33" w:rsidRDefault="004B4D33" w:rsidP="00286267">
            <w:r>
              <w:t>Eliminar carpeta</w:t>
            </w:r>
          </w:p>
        </w:tc>
      </w:tr>
      <w:tr w:rsidR="004B4D33" w:rsidTr="004B4D33">
        <w:tc>
          <w:tcPr>
            <w:tcW w:w="1809" w:type="dxa"/>
          </w:tcPr>
          <w:p w:rsidR="004B4D33" w:rsidRPr="004B4D33" w:rsidRDefault="004B4D33" w:rsidP="00286267">
            <w:pPr>
              <w:rPr>
                <w:color w:val="0070C0"/>
              </w:rPr>
            </w:pPr>
            <w:proofErr w:type="spellStart"/>
            <w:r w:rsidRPr="004B4D33">
              <w:rPr>
                <w:color w:val="0070C0"/>
              </w:rPr>
              <w:t>Helpdoskey</w:t>
            </w:r>
            <w:proofErr w:type="spellEnd"/>
          </w:p>
        </w:tc>
        <w:tc>
          <w:tcPr>
            <w:tcW w:w="6911" w:type="dxa"/>
          </w:tcPr>
          <w:p w:rsidR="004B4D33" w:rsidRDefault="004B4D33" w:rsidP="00286267">
            <w:r>
              <w:t>Orden para proporcionar ayuda sobre el comando</w:t>
            </w:r>
          </w:p>
        </w:tc>
      </w:tr>
      <w:tr w:rsidR="004B4D33" w:rsidTr="004B4D33">
        <w:tc>
          <w:tcPr>
            <w:tcW w:w="1809" w:type="dxa"/>
          </w:tcPr>
          <w:p w:rsidR="004B4D33" w:rsidRPr="004B4D33" w:rsidRDefault="004B4D33" w:rsidP="00286267">
            <w:pPr>
              <w:rPr>
                <w:color w:val="0070C0"/>
              </w:rPr>
            </w:pPr>
            <w:proofErr w:type="spellStart"/>
            <w:r w:rsidRPr="004B4D33">
              <w:rPr>
                <w:color w:val="0070C0"/>
              </w:rPr>
              <w:t>Doskey</w:t>
            </w:r>
            <w:proofErr w:type="spellEnd"/>
            <w:r w:rsidRPr="004B4D33">
              <w:rPr>
                <w:color w:val="0070C0"/>
              </w:rPr>
              <w:t xml:space="preserve"> /</w:t>
            </w:r>
            <w:proofErr w:type="spellStart"/>
            <w:r w:rsidRPr="004B4D33">
              <w:rPr>
                <w:color w:val="0070C0"/>
              </w:rPr>
              <w:t>history</w:t>
            </w:r>
            <w:proofErr w:type="spellEnd"/>
          </w:p>
        </w:tc>
        <w:tc>
          <w:tcPr>
            <w:tcW w:w="6911" w:type="dxa"/>
          </w:tcPr>
          <w:p w:rsidR="004B4D33" w:rsidRDefault="004B4D33" w:rsidP="00286267">
            <w:r>
              <w:t>Muestra todos los comandos guardados</w:t>
            </w:r>
          </w:p>
        </w:tc>
      </w:tr>
      <w:tr w:rsidR="004B4D33" w:rsidTr="004B4D33">
        <w:tc>
          <w:tcPr>
            <w:tcW w:w="1809" w:type="dxa"/>
          </w:tcPr>
          <w:p w:rsidR="004B4D33" w:rsidRPr="004B4D33" w:rsidRDefault="004B4D33" w:rsidP="00286267">
            <w:pPr>
              <w:rPr>
                <w:color w:val="0070C0"/>
              </w:rPr>
            </w:pPr>
            <w:r w:rsidRPr="004B4D33">
              <w:rPr>
                <w:color w:val="0070C0"/>
              </w:rPr>
              <w:t>F7</w:t>
            </w:r>
          </w:p>
        </w:tc>
        <w:tc>
          <w:tcPr>
            <w:tcW w:w="6911" w:type="dxa"/>
          </w:tcPr>
          <w:p w:rsidR="004B4D33" w:rsidRDefault="004B4D33" w:rsidP="00286267">
            <w:r>
              <w:t>Muestra comandos utilizados</w:t>
            </w:r>
          </w:p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  <w:tr w:rsidR="004B4D33" w:rsidTr="004B4D33">
        <w:tc>
          <w:tcPr>
            <w:tcW w:w="1809" w:type="dxa"/>
          </w:tcPr>
          <w:p w:rsidR="004B4D33" w:rsidRDefault="004B4D33" w:rsidP="005C1ABB"/>
        </w:tc>
        <w:tc>
          <w:tcPr>
            <w:tcW w:w="6911" w:type="dxa"/>
          </w:tcPr>
          <w:p w:rsidR="004B4D33" w:rsidRDefault="004B4D33" w:rsidP="005C1ABB"/>
        </w:tc>
      </w:tr>
    </w:tbl>
    <w:p w:rsidR="005C1ABB" w:rsidRPr="002F5C04" w:rsidRDefault="005C1ABB" w:rsidP="005C1ABB"/>
    <w:sectPr w:rsidR="005C1ABB" w:rsidRPr="002F5C04" w:rsidSect="00E5458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531" w:rsidRDefault="00737531" w:rsidP="002F5C04">
      <w:pPr>
        <w:spacing w:after="0" w:line="240" w:lineRule="auto"/>
      </w:pPr>
      <w:r>
        <w:separator/>
      </w:r>
    </w:p>
  </w:endnote>
  <w:endnote w:type="continuationSeparator" w:id="1">
    <w:p w:rsidR="00737531" w:rsidRDefault="00737531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Pr="002F5C04" w:rsidRDefault="002F5C04" w:rsidP="002F5C04">
    <w:pPr>
      <w:pStyle w:val="Encabezado"/>
      <w:jc w:val="center"/>
    </w:pPr>
    <w:r w:rsidRPr="002F5C04">
      <w:rPr>
        <w:i/>
      </w:rPr>
      <w:t xml:space="preserve">MÓDULO: </w:t>
    </w:r>
    <w:r w:rsidR="00646499" w:rsidRPr="00646499">
      <w:rPr>
        <w:i/>
      </w:rPr>
      <w:t>SISTEMAS OPERATIVOS MONOPUESTO</w:t>
    </w:r>
    <w:r w:rsidR="00646499">
      <w:rPr>
        <w:i/>
      </w:rPr>
      <w:t xml:space="preserve"> (S.O.M.)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531" w:rsidRDefault="00737531" w:rsidP="002F5C04">
      <w:pPr>
        <w:spacing w:after="0" w:line="240" w:lineRule="auto"/>
      </w:pPr>
      <w:r>
        <w:separator/>
      </w:r>
    </w:p>
  </w:footnote>
  <w:footnote w:type="continuationSeparator" w:id="1">
    <w:p w:rsidR="00737531" w:rsidRDefault="00737531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Default="002F5C04" w:rsidP="002F5C04">
    <w:pPr>
      <w:pStyle w:val="Encabezado"/>
      <w:jc w:val="center"/>
      <w:rPr>
        <w:i/>
      </w:rPr>
    </w:pPr>
    <w:r>
      <w:rPr>
        <w:i/>
        <w:noProof/>
        <w:lang w:eastAsia="es-ES"/>
      </w:rPr>
      <w:drawing>
        <wp:inline distT="0" distB="0" distL="0" distR="0">
          <wp:extent cx="1771650" cy="467071"/>
          <wp:effectExtent l="19050" t="0" r="0" b="0"/>
          <wp:docPr id="4" name="0 Imagen" descr="logo_i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9319" cy="469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F5C04" w:rsidRPr="002F5C04" w:rsidRDefault="00646499" w:rsidP="00646499">
    <w:pPr>
      <w:pStyle w:val="Encabezado"/>
      <w:jc w:val="center"/>
      <w:rPr>
        <w:i/>
      </w:rPr>
    </w:pPr>
    <w:r>
      <w:rPr>
        <w:i/>
      </w:rPr>
      <w:t>C.F.G.M. Sistemas Microinformáticos y Redes (S.M.R.)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4460"/>
    <w:multiLevelType w:val="hybridMultilevel"/>
    <w:tmpl w:val="9E36FDBC"/>
    <w:lvl w:ilvl="0" w:tplc="1E3E74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46AA"/>
    <w:multiLevelType w:val="hybridMultilevel"/>
    <w:tmpl w:val="2C7046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0429"/>
    <w:rsid w:val="000956EC"/>
    <w:rsid w:val="000B26D2"/>
    <w:rsid w:val="000E7EEF"/>
    <w:rsid w:val="00203166"/>
    <w:rsid w:val="00280429"/>
    <w:rsid w:val="002F5C04"/>
    <w:rsid w:val="004B4D33"/>
    <w:rsid w:val="005B58C0"/>
    <w:rsid w:val="005C1ABB"/>
    <w:rsid w:val="00646499"/>
    <w:rsid w:val="00737531"/>
    <w:rsid w:val="0078716D"/>
    <w:rsid w:val="00861D51"/>
    <w:rsid w:val="008C1919"/>
    <w:rsid w:val="00A1132D"/>
    <w:rsid w:val="00B701F6"/>
    <w:rsid w:val="00BE052B"/>
    <w:rsid w:val="00C5211B"/>
    <w:rsid w:val="00C556A0"/>
    <w:rsid w:val="00D15E77"/>
    <w:rsid w:val="00E5458B"/>
    <w:rsid w:val="00FB0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semiHidden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15E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1D5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61D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bqUJVPNcX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2014_2015\PLANTILLA%20ACTIVIDADES_SO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ACTIVIDADES_SOM</Template>
  <TotalTime>1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smr119</cp:lastModifiedBy>
  <cp:revision>2</cp:revision>
  <dcterms:created xsi:type="dcterms:W3CDTF">2016-03-18T07:38:00Z</dcterms:created>
  <dcterms:modified xsi:type="dcterms:W3CDTF">2016-03-18T07:38:00Z</dcterms:modified>
</cp:coreProperties>
</file>