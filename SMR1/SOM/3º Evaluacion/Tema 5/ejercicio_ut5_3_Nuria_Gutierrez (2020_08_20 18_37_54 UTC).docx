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94"/>
        <w:gridCol w:w="581"/>
        <w:gridCol w:w="1142"/>
        <w:gridCol w:w="3785"/>
        <w:gridCol w:w="1487"/>
        <w:gridCol w:w="462"/>
      </w:tblGrid>
      <w:tr w:rsidR="005F7CC1" w:rsidTr="00F66368">
        <w:tc>
          <w:tcPr>
            <w:tcW w:w="1294" w:type="dxa"/>
          </w:tcPr>
          <w:p w:rsidR="005F7CC1" w:rsidRPr="00130A30" w:rsidRDefault="005F7CC1" w:rsidP="00F66368">
            <w:pPr>
              <w:rPr>
                <w:b/>
              </w:rPr>
            </w:pPr>
            <w:r w:rsidRPr="00130A30">
              <w:rPr>
                <w:b/>
              </w:rPr>
              <w:t>CURSO:</w:t>
            </w:r>
          </w:p>
        </w:tc>
        <w:tc>
          <w:tcPr>
            <w:tcW w:w="550" w:type="dxa"/>
          </w:tcPr>
          <w:p w:rsidR="005F7CC1" w:rsidRPr="000956EC" w:rsidRDefault="005F7CC1" w:rsidP="00F66368">
            <w:pPr>
              <w:rPr>
                <w:b/>
              </w:rPr>
            </w:pPr>
            <w:r w:rsidRPr="000956EC">
              <w:rPr>
                <w:b/>
              </w:rPr>
              <w:t>1º</w:t>
            </w:r>
          </w:p>
        </w:tc>
        <w:tc>
          <w:tcPr>
            <w:tcW w:w="1142" w:type="dxa"/>
          </w:tcPr>
          <w:p w:rsidR="005F7CC1" w:rsidRPr="00130A30" w:rsidRDefault="005F7CC1" w:rsidP="00F66368">
            <w:pPr>
              <w:jc w:val="center"/>
              <w:rPr>
                <w:b/>
              </w:rPr>
            </w:pPr>
            <w:r w:rsidRPr="00130A30">
              <w:rPr>
                <w:b/>
              </w:rPr>
              <w:t>MÓDULO:</w:t>
            </w:r>
          </w:p>
        </w:tc>
        <w:tc>
          <w:tcPr>
            <w:tcW w:w="3785" w:type="dxa"/>
          </w:tcPr>
          <w:p w:rsidR="005F7CC1" w:rsidRDefault="005F7CC1" w:rsidP="00F66368">
            <w:r>
              <w:t>SISTEMAS OPERATIVOS PROPIETARIO II</w:t>
            </w:r>
          </w:p>
        </w:tc>
        <w:tc>
          <w:tcPr>
            <w:tcW w:w="1487" w:type="dxa"/>
          </w:tcPr>
          <w:p w:rsidR="005F7CC1" w:rsidRPr="00130A30" w:rsidRDefault="005F7CC1" w:rsidP="00F66368">
            <w:pPr>
              <w:jc w:val="center"/>
              <w:rPr>
                <w:b/>
              </w:rPr>
            </w:pPr>
            <w:r w:rsidRPr="00130A30">
              <w:rPr>
                <w:b/>
              </w:rPr>
              <w:t>EVALUACIÓN:</w:t>
            </w:r>
          </w:p>
        </w:tc>
        <w:tc>
          <w:tcPr>
            <w:tcW w:w="462" w:type="dxa"/>
          </w:tcPr>
          <w:p w:rsidR="005F7CC1" w:rsidRDefault="005F7CC1" w:rsidP="00F66368">
            <w:r>
              <w:t>3</w:t>
            </w:r>
          </w:p>
        </w:tc>
      </w:tr>
      <w:tr w:rsidR="005F7CC1" w:rsidTr="00F66368">
        <w:tc>
          <w:tcPr>
            <w:tcW w:w="1294" w:type="dxa"/>
          </w:tcPr>
          <w:p w:rsidR="005F7CC1" w:rsidRPr="00130A30" w:rsidRDefault="005F7CC1" w:rsidP="00F66368">
            <w:pPr>
              <w:rPr>
                <w:b/>
              </w:rPr>
            </w:pPr>
            <w:r w:rsidRPr="00130A30">
              <w:rPr>
                <w:b/>
              </w:rPr>
              <w:t>UNIDAD:</w:t>
            </w:r>
          </w:p>
        </w:tc>
        <w:tc>
          <w:tcPr>
            <w:tcW w:w="550" w:type="dxa"/>
          </w:tcPr>
          <w:p w:rsidR="005F7CC1" w:rsidRPr="000956EC" w:rsidRDefault="005F7CC1" w:rsidP="00F66368">
            <w:pPr>
              <w:rPr>
                <w:b/>
              </w:rPr>
            </w:pPr>
            <w:r>
              <w:rPr>
                <w:b/>
              </w:rPr>
              <w:t>UT5</w:t>
            </w:r>
          </w:p>
        </w:tc>
        <w:tc>
          <w:tcPr>
            <w:tcW w:w="6876" w:type="dxa"/>
            <w:gridSpan w:val="4"/>
          </w:tcPr>
          <w:p w:rsidR="005F7CC1" w:rsidRDefault="005F7CC1" w:rsidP="00F66368"/>
        </w:tc>
      </w:tr>
      <w:tr w:rsidR="005F7CC1" w:rsidTr="00F66368">
        <w:tc>
          <w:tcPr>
            <w:tcW w:w="1294" w:type="dxa"/>
          </w:tcPr>
          <w:p w:rsidR="005F7CC1" w:rsidRPr="00130A30" w:rsidRDefault="005F7CC1" w:rsidP="00F66368">
            <w:pPr>
              <w:rPr>
                <w:b/>
              </w:rPr>
            </w:pPr>
            <w:r>
              <w:rPr>
                <w:b/>
              </w:rPr>
              <w:t>ACTIVIDAD:</w:t>
            </w:r>
          </w:p>
        </w:tc>
        <w:tc>
          <w:tcPr>
            <w:tcW w:w="550" w:type="dxa"/>
          </w:tcPr>
          <w:p w:rsidR="005F7CC1" w:rsidRPr="000956EC" w:rsidRDefault="005F7CC1" w:rsidP="00F6636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76" w:type="dxa"/>
            <w:gridSpan w:val="4"/>
          </w:tcPr>
          <w:p w:rsidR="005F7CC1" w:rsidRDefault="005F7CC1" w:rsidP="00F66368"/>
        </w:tc>
      </w:tr>
      <w:tr w:rsidR="005F7CC1" w:rsidTr="00F66368">
        <w:tc>
          <w:tcPr>
            <w:tcW w:w="1294" w:type="dxa"/>
          </w:tcPr>
          <w:p w:rsidR="005F7CC1" w:rsidRPr="00130A30" w:rsidRDefault="005F7CC1" w:rsidP="00F66368">
            <w:pPr>
              <w:rPr>
                <w:b/>
              </w:rPr>
            </w:pPr>
            <w:r>
              <w:rPr>
                <w:b/>
              </w:rPr>
              <w:t>ALUMNO</w:t>
            </w:r>
            <w:r w:rsidRPr="00130A30">
              <w:rPr>
                <w:b/>
              </w:rPr>
              <w:t>:</w:t>
            </w:r>
          </w:p>
        </w:tc>
        <w:tc>
          <w:tcPr>
            <w:tcW w:w="7426" w:type="dxa"/>
            <w:gridSpan w:val="5"/>
          </w:tcPr>
          <w:p w:rsidR="005F7CC1" w:rsidRDefault="00D264B5" w:rsidP="00F66368">
            <w:r>
              <w:t>Nuria Gutierrez</w:t>
            </w:r>
          </w:p>
        </w:tc>
      </w:tr>
    </w:tbl>
    <w:p w:rsidR="00AC6B7C" w:rsidRDefault="00AC6B7C" w:rsidP="00AC6B7C">
      <w:pPr>
        <w:spacing w:after="120"/>
        <w:ind w:right="45"/>
        <w:rPr>
          <w:rFonts w:ascii="Arial" w:eastAsiaTheme="minorEastAsia" w:hAnsi="Arial" w:cs="Arial"/>
          <w:color w:val="000000"/>
          <w:sz w:val="19"/>
          <w:szCs w:val="19"/>
          <w:lang w:val="es-ES_tradnl" w:eastAsia="es-ES" w:bidi="he-IL"/>
        </w:rPr>
      </w:pPr>
    </w:p>
    <w:p w:rsidR="009454D7" w:rsidRDefault="009454D7" w:rsidP="009454D7">
      <w:pPr>
        <w:spacing w:after="120"/>
        <w:ind w:right="45"/>
        <w:rPr>
          <w:rFonts w:ascii="Arial" w:eastAsiaTheme="minorEastAsia" w:hAnsi="Arial" w:cs="Arial"/>
          <w:color w:val="000000"/>
          <w:sz w:val="19"/>
          <w:szCs w:val="19"/>
          <w:lang w:val="es-ES_tradnl" w:eastAsia="es-ES" w:bidi="he-IL"/>
        </w:rPr>
      </w:pPr>
      <w:r>
        <w:rPr>
          <w:rFonts w:ascii="Arial" w:eastAsiaTheme="minorEastAsia" w:hAnsi="Arial" w:cs="Arial"/>
          <w:color w:val="000000"/>
          <w:sz w:val="19"/>
          <w:szCs w:val="19"/>
          <w:lang w:val="es-ES_tradnl" w:eastAsia="es-ES" w:bidi="he-IL"/>
        </w:rPr>
        <w:t xml:space="preserve">Realiza las siguientes operaciones en modo comando captura </w:t>
      </w:r>
      <w:r w:rsidR="00E0253D">
        <w:rPr>
          <w:rFonts w:ascii="Arial" w:eastAsiaTheme="minorEastAsia" w:hAnsi="Arial" w:cs="Arial"/>
          <w:color w:val="000000"/>
          <w:sz w:val="19"/>
          <w:szCs w:val="19"/>
          <w:lang w:val="es-ES_tradnl" w:eastAsia="es-ES" w:bidi="he-IL"/>
        </w:rPr>
        <w:t>una</w:t>
      </w:r>
      <w:r>
        <w:rPr>
          <w:rFonts w:ascii="Arial" w:eastAsiaTheme="minorEastAsia" w:hAnsi="Arial" w:cs="Arial"/>
          <w:color w:val="000000"/>
          <w:sz w:val="19"/>
          <w:szCs w:val="19"/>
          <w:lang w:val="es-ES_tradnl" w:eastAsia="es-ES" w:bidi="he-IL"/>
        </w:rPr>
        <w:t xml:space="preserve"> pantalla para cada ejercicio</w:t>
      </w:r>
    </w:p>
    <w:p w:rsidR="009454D7" w:rsidRDefault="009454D7" w:rsidP="009454D7">
      <w:pPr>
        <w:pStyle w:val="Prrafodelista"/>
        <w:numPr>
          <w:ilvl w:val="0"/>
          <w:numId w:val="23"/>
        </w:numPr>
        <w:spacing w:after="120"/>
        <w:ind w:right="45"/>
        <w:rPr>
          <w:rFonts w:ascii="Arial" w:eastAsiaTheme="minorEastAsia" w:hAnsi="Arial" w:cs="Arial"/>
          <w:color w:val="000000"/>
          <w:sz w:val="19"/>
          <w:szCs w:val="19"/>
          <w:lang w:val="es-ES_tradnl" w:eastAsia="es-ES" w:bidi="he-IL"/>
        </w:rPr>
      </w:pPr>
      <w:r>
        <w:rPr>
          <w:rFonts w:ascii="Arial" w:eastAsiaTheme="minorEastAsia" w:hAnsi="Arial" w:cs="Arial"/>
          <w:noProof/>
          <w:color w:val="000000"/>
          <w:sz w:val="19"/>
          <w:szCs w:val="19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2079625</wp:posOffset>
            </wp:positionH>
            <wp:positionV relativeFrom="paragraph">
              <wp:posOffset>340995</wp:posOffset>
            </wp:positionV>
            <wp:extent cx="2295525" cy="1219200"/>
            <wp:effectExtent l="19050" t="0" r="9525" b="0"/>
            <wp:wrapTight wrapText="bothSides">
              <wp:wrapPolygon edited="0">
                <wp:start x="-179" y="0"/>
                <wp:lineTo x="-179" y="21263"/>
                <wp:lineTo x="21690" y="21263"/>
                <wp:lineTo x="21690" y="0"/>
                <wp:lineTo x="-179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eastAsiaTheme="minorEastAsia" w:hAnsi="Arial" w:cs="Arial"/>
          <w:color w:val="000000"/>
          <w:sz w:val="19"/>
          <w:szCs w:val="19"/>
          <w:lang w:val="es-ES_tradnl" w:eastAsia="es-ES" w:bidi="he-IL"/>
        </w:rPr>
        <w:t>Crea la siguiente estructura de directorios y subdirectorios, en el directorio raíz de tu máquina virtual</w:t>
      </w:r>
    </w:p>
    <w:p w:rsidR="009454D7" w:rsidRDefault="009454D7" w:rsidP="00524B4B">
      <w:pPr>
        <w:spacing w:after="120"/>
        <w:rPr>
          <w:rFonts w:ascii="26iyyhhjkavfwcu" w:hAnsi="26iyyhhjkavfwcu" w:cs="26iyyhhjkavfwcu"/>
          <w:b/>
          <w:sz w:val="17"/>
          <w:szCs w:val="17"/>
        </w:rPr>
      </w:pPr>
    </w:p>
    <w:p w:rsidR="009454D7" w:rsidRPr="00524B4B" w:rsidRDefault="009454D7" w:rsidP="00524B4B">
      <w:pPr>
        <w:spacing w:after="120"/>
        <w:rPr>
          <w:rFonts w:ascii="26iyyhhjkavfwcu" w:hAnsi="26iyyhhjkavfwcu" w:cs="26iyyhhjkavfwcu"/>
          <w:b/>
          <w:sz w:val="17"/>
          <w:szCs w:val="17"/>
        </w:rPr>
      </w:pPr>
    </w:p>
    <w:p w:rsidR="00524B4B" w:rsidRDefault="00524B4B" w:rsidP="00524B4B">
      <w:pPr>
        <w:spacing w:after="120"/>
        <w:rPr>
          <w:rFonts w:ascii="26iyyhhjkavfwcu" w:hAnsi="26iyyhhjkavfwcu" w:cs="26iyyhhjkavfwcu"/>
          <w:sz w:val="17"/>
          <w:szCs w:val="17"/>
        </w:rPr>
      </w:pPr>
      <w:r>
        <w:rPr>
          <w:rFonts w:ascii="26iyyhhjkavfwcu" w:hAnsi="26iyyhhjkavfwcu" w:cs="26iyyhhjkavfwcu"/>
          <w:sz w:val="17"/>
          <w:szCs w:val="17"/>
        </w:rPr>
        <w:t xml:space="preserve"> </w:t>
      </w:r>
    </w:p>
    <w:p w:rsidR="00524B4B" w:rsidRDefault="00524B4B" w:rsidP="00524B4B">
      <w:pPr>
        <w:spacing w:after="120"/>
        <w:rPr>
          <w:lang w:val="es-ES_tradnl"/>
        </w:rPr>
      </w:pPr>
    </w:p>
    <w:p w:rsidR="009454D7" w:rsidRDefault="009454D7" w:rsidP="00AC6B7C">
      <w:pPr>
        <w:spacing w:after="120"/>
        <w:rPr>
          <w:lang w:val="es-ES_tradnl"/>
        </w:rPr>
      </w:pPr>
    </w:p>
    <w:p w:rsidR="00DF15F0" w:rsidRDefault="00DF15F0" w:rsidP="00AC6B7C">
      <w:pPr>
        <w:spacing w:after="120"/>
        <w:rPr>
          <w:lang w:val="es-ES_tradnl"/>
        </w:rPr>
      </w:pPr>
    </w:p>
    <w:p w:rsidR="00AC6B7C" w:rsidRPr="00AC6B7C" w:rsidRDefault="00DF15F0" w:rsidP="00AC6B7C">
      <w:pPr>
        <w:spacing w:after="120"/>
        <w:rPr>
          <w:lang w:val="es-ES_tradnl"/>
        </w:rPr>
      </w:pPr>
      <w:r>
        <w:rPr>
          <w:noProof/>
          <w:lang w:eastAsia="es-ES"/>
        </w:rPr>
        <w:tab/>
      </w:r>
      <w:r>
        <w:rPr>
          <w:noProof/>
          <w:lang w:eastAsia="es-ES"/>
        </w:rPr>
        <w:drawing>
          <wp:inline distT="0" distB="0" distL="0" distR="0">
            <wp:extent cx="4345940" cy="262255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4D7" w:rsidRDefault="009454D7" w:rsidP="009454D7">
      <w:pPr>
        <w:pStyle w:val="Prrafodelista"/>
        <w:numPr>
          <w:ilvl w:val="0"/>
          <w:numId w:val="23"/>
        </w:numPr>
        <w:spacing w:after="120"/>
        <w:rPr>
          <w:lang w:val="es-ES_tradnl"/>
        </w:rPr>
      </w:pPr>
      <w:r>
        <w:rPr>
          <w:lang w:val="es-ES_tradnl"/>
        </w:rPr>
        <w:t>Crea en el directorio primera dos archivos de texto, desde la consola</w:t>
      </w:r>
      <w:r w:rsidR="00285012">
        <w:rPr>
          <w:lang w:val="es-ES_tradnl"/>
        </w:rPr>
        <w:t xml:space="preserve"> en el directorio examen</w:t>
      </w:r>
    </w:p>
    <w:p w:rsidR="009454D7" w:rsidRDefault="009454D7" w:rsidP="009454D7">
      <w:pPr>
        <w:spacing w:after="120"/>
        <w:ind w:firstLine="708"/>
        <w:rPr>
          <w:lang w:val="es-ES_tradnl"/>
        </w:rPr>
      </w:pPr>
      <w:r w:rsidRPr="009454D7">
        <w:rPr>
          <w:lang w:val="es-ES_tradnl"/>
        </w:rPr>
        <w:t>Semana.txt (los días de la semana) y números.txt (los cinco primeros números en letra)</w:t>
      </w:r>
    </w:p>
    <w:p w:rsidR="00DF15F0" w:rsidRPr="009454D7" w:rsidRDefault="00DF15F0" w:rsidP="009454D7">
      <w:pPr>
        <w:spacing w:after="120"/>
        <w:ind w:firstLine="708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4046855" cy="250761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250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4D7" w:rsidRDefault="009454D7" w:rsidP="009454D7">
      <w:pPr>
        <w:pStyle w:val="Prrafodelista"/>
        <w:numPr>
          <w:ilvl w:val="0"/>
          <w:numId w:val="23"/>
        </w:numPr>
        <w:spacing w:after="120"/>
        <w:rPr>
          <w:lang w:val="es-ES_tradnl"/>
        </w:rPr>
      </w:pPr>
      <w:r>
        <w:rPr>
          <w:lang w:val="es-ES_tradnl"/>
        </w:rPr>
        <w:t>Cambia el nombre de números.txt por el nombre cinco.txt</w:t>
      </w:r>
    </w:p>
    <w:p w:rsidR="00DF15F0" w:rsidRDefault="007E0683" w:rsidP="00DF15F0">
      <w:pPr>
        <w:pStyle w:val="Prrafodelista"/>
        <w:spacing w:after="120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4644390" cy="289560"/>
            <wp:effectExtent l="1905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4D7" w:rsidRDefault="009454D7" w:rsidP="009454D7">
      <w:pPr>
        <w:pStyle w:val="Prrafodelista"/>
        <w:numPr>
          <w:ilvl w:val="0"/>
          <w:numId w:val="23"/>
        </w:numPr>
        <w:spacing w:after="120"/>
        <w:rPr>
          <w:lang w:val="es-ES_tradnl"/>
        </w:rPr>
      </w:pPr>
      <w:r>
        <w:rPr>
          <w:lang w:val="es-ES_tradnl"/>
        </w:rPr>
        <w:t xml:space="preserve">Copia el archivo semana.txt en el directorio </w:t>
      </w:r>
      <w:proofErr w:type="spellStart"/>
      <w:r>
        <w:rPr>
          <w:lang w:val="es-ES_tradnl"/>
        </w:rPr>
        <w:t>rl</w:t>
      </w:r>
      <w:proofErr w:type="spellEnd"/>
    </w:p>
    <w:p w:rsidR="007E0683" w:rsidRDefault="007E0683" w:rsidP="007E0683">
      <w:pPr>
        <w:pStyle w:val="Prrafodelista"/>
        <w:spacing w:after="120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4436110" cy="443865"/>
            <wp:effectExtent l="1905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44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4D7" w:rsidRDefault="009454D7" w:rsidP="009454D7">
      <w:pPr>
        <w:pStyle w:val="Prrafodelista"/>
        <w:numPr>
          <w:ilvl w:val="0"/>
          <w:numId w:val="23"/>
        </w:numPr>
        <w:spacing w:after="120"/>
        <w:rPr>
          <w:lang w:val="es-ES_tradnl"/>
        </w:rPr>
      </w:pPr>
      <w:r>
        <w:rPr>
          <w:lang w:val="es-ES_tradnl"/>
        </w:rPr>
        <w:t>Muestra el árbol examen con todos los archivos y directorios</w:t>
      </w:r>
    </w:p>
    <w:p w:rsidR="007E0683" w:rsidRDefault="007E0683" w:rsidP="007E0683">
      <w:pPr>
        <w:pStyle w:val="Prrafodelista"/>
        <w:spacing w:after="120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4029075" cy="1629410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62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4D7" w:rsidRDefault="009454D7" w:rsidP="009454D7">
      <w:pPr>
        <w:pStyle w:val="Prrafodelista"/>
        <w:numPr>
          <w:ilvl w:val="0"/>
          <w:numId w:val="23"/>
        </w:numPr>
        <w:spacing w:after="120"/>
        <w:rPr>
          <w:lang w:val="es-ES_tradnl"/>
        </w:rPr>
      </w:pPr>
      <w:r>
        <w:rPr>
          <w:lang w:val="es-ES_tradnl"/>
        </w:rPr>
        <w:lastRenderedPageBreak/>
        <w:t>Visualiza los nombres de los archivos que tengan extensión .</w:t>
      </w:r>
      <w:proofErr w:type="spellStart"/>
      <w:r>
        <w:rPr>
          <w:lang w:val="es-ES_tradnl"/>
        </w:rPr>
        <w:t>dll</w:t>
      </w:r>
      <w:proofErr w:type="spellEnd"/>
      <w:r>
        <w:rPr>
          <w:lang w:val="es-ES_tradnl"/>
        </w:rPr>
        <w:t>, ordenados por la fecha de creación del directorio Windows\system32</w:t>
      </w:r>
    </w:p>
    <w:p w:rsidR="00905171" w:rsidRDefault="00905171" w:rsidP="00905171">
      <w:pPr>
        <w:pStyle w:val="Prrafodelista"/>
        <w:spacing w:after="120"/>
        <w:rPr>
          <w:lang w:val="es-ES_tradnl"/>
        </w:rPr>
      </w:pPr>
    </w:p>
    <w:p w:rsidR="007E0683" w:rsidRDefault="007E0683" w:rsidP="007E0683">
      <w:pPr>
        <w:pStyle w:val="Prrafodelista"/>
        <w:spacing w:after="120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2661920" cy="353060"/>
            <wp:effectExtent l="19050" t="0" r="508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171" w:rsidRDefault="00905171" w:rsidP="007E0683">
      <w:pPr>
        <w:pStyle w:val="Prrafodelista"/>
        <w:spacing w:after="120"/>
        <w:rPr>
          <w:lang w:val="es-ES_tradnl"/>
        </w:rPr>
      </w:pPr>
    </w:p>
    <w:p w:rsidR="007E0683" w:rsidRDefault="007E0683" w:rsidP="007E0683">
      <w:pPr>
        <w:pStyle w:val="Prrafodelista"/>
        <w:spacing w:after="120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5033645" cy="469900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45" cy="469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4D7" w:rsidRDefault="009454D7" w:rsidP="009454D7">
      <w:pPr>
        <w:pStyle w:val="Prrafodelista"/>
        <w:numPr>
          <w:ilvl w:val="0"/>
          <w:numId w:val="23"/>
        </w:numPr>
        <w:spacing w:after="120"/>
        <w:rPr>
          <w:lang w:val="es-ES_tradnl"/>
        </w:rPr>
      </w:pPr>
      <w:r>
        <w:rPr>
          <w:lang w:val="es-ES_tradnl"/>
        </w:rPr>
        <w:t>Visualiza el contenido del fichero números.txt</w:t>
      </w:r>
    </w:p>
    <w:p w:rsidR="007E0683" w:rsidRDefault="007E0683" w:rsidP="007E0683">
      <w:pPr>
        <w:pStyle w:val="Prrafodelista"/>
        <w:spacing w:after="120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4454525" cy="842010"/>
            <wp:effectExtent l="19050" t="0" r="317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84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4D7" w:rsidRDefault="00AC6B7C" w:rsidP="009454D7">
      <w:pPr>
        <w:pStyle w:val="Prrafodelista"/>
        <w:numPr>
          <w:ilvl w:val="0"/>
          <w:numId w:val="23"/>
        </w:numPr>
        <w:spacing w:after="120"/>
        <w:rPr>
          <w:lang w:val="es-ES_tradnl"/>
        </w:rPr>
      </w:pPr>
      <w:r>
        <w:rPr>
          <w:lang w:val="es-ES_tradnl"/>
        </w:rPr>
        <w:t>Copia la estructura SOM en RL</w:t>
      </w:r>
      <w:r w:rsidR="00285012">
        <w:rPr>
          <w:lang w:val="es-ES_tradnl"/>
        </w:rPr>
        <w:t>, incluidos los directorio que estén vacíos</w:t>
      </w:r>
    </w:p>
    <w:p w:rsidR="007E0683" w:rsidRDefault="007E0683" w:rsidP="007E0683">
      <w:pPr>
        <w:pStyle w:val="Prrafodelista"/>
        <w:spacing w:after="120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4182745" cy="542925"/>
            <wp:effectExtent l="19050" t="0" r="825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B7C" w:rsidRDefault="00AC6B7C" w:rsidP="009454D7">
      <w:pPr>
        <w:pStyle w:val="Prrafodelista"/>
        <w:numPr>
          <w:ilvl w:val="0"/>
          <w:numId w:val="23"/>
        </w:numPr>
        <w:spacing w:after="120"/>
        <w:rPr>
          <w:lang w:val="es-ES_tradnl"/>
        </w:rPr>
      </w:pPr>
      <w:r>
        <w:rPr>
          <w:lang w:val="es-ES_tradnl"/>
        </w:rPr>
        <w:t>Convierte en oculto el archivo semana.txt que está en el directorio RL</w:t>
      </w:r>
    </w:p>
    <w:p w:rsidR="007E0683" w:rsidRDefault="00905171" w:rsidP="007E0683">
      <w:pPr>
        <w:pStyle w:val="Prrafodelista"/>
        <w:spacing w:after="120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3956050" cy="280670"/>
            <wp:effectExtent l="19050" t="0" r="635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B7C" w:rsidRDefault="00AC6B7C" w:rsidP="009454D7">
      <w:pPr>
        <w:pStyle w:val="Prrafodelista"/>
        <w:numPr>
          <w:ilvl w:val="0"/>
          <w:numId w:val="23"/>
        </w:numPr>
        <w:spacing w:after="120"/>
        <w:rPr>
          <w:lang w:val="es-ES_tradnl"/>
        </w:rPr>
      </w:pPr>
      <w:r>
        <w:rPr>
          <w:lang w:val="es-ES_tradnl"/>
        </w:rPr>
        <w:t>Borra el archivo semana.txt del directorio primera estando situado en el directorio RL</w:t>
      </w:r>
    </w:p>
    <w:p w:rsidR="00905171" w:rsidRDefault="00905171" w:rsidP="00905171">
      <w:pPr>
        <w:pStyle w:val="Prrafodelista"/>
        <w:spacing w:after="120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3676015" cy="325755"/>
            <wp:effectExtent l="19050" t="0" r="63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B7C" w:rsidRDefault="00AC6B7C" w:rsidP="009454D7">
      <w:pPr>
        <w:pStyle w:val="Prrafodelista"/>
        <w:numPr>
          <w:ilvl w:val="0"/>
          <w:numId w:val="23"/>
        </w:numPr>
        <w:spacing w:after="120"/>
        <w:rPr>
          <w:lang w:val="es-ES_tradnl"/>
        </w:rPr>
      </w:pPr>
      <w:r>
        <w:rPr>
          <w:lang w:val="es-ES_tradnl"/>
        </w:rPr>
        <w:t>Borra la estructura SOM con todos los archivos y ficheros</w:t>
      </w:r>
    </w:p>
    <w:p w:rsidR="00905171" w:rsidRDefault="00905171" w:rsidP="00905171">
      <w:pPr>
        <w:pStyle w:val="Prrafodelista"/>
        <w:spacing w:after="120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2607310" cy="361950"/>
            <wp:effectExtent l="19050" t="0" r="254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1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171" w:rsidRDefault="00905171" w:rsidP="00905171">
      <w:pPr>
        <w:pStyle w:val="Prrafodelista"/>
        <w:spacing w:after="120"/>
        <w:rPr>
          <w:lang w:val="es-ES_tradnl"/>
        </w:rPr>
      </w:pPr>
    </w:p>
    <w:p w:rsidR="00285012" w:rsidRDefault="00285012" w:rsidP="009454D7">
      <w:pPr>
        <w:pStyle w:val="Prrafodelista"/>
        <w:numPr>
          <w:ilvl w:val="0"/>
          <w:numId w:val="23"/>
        </w:numPr>
        <w:spacing w:after="120"/>
        <w:rPr>
          <w:lang w:val="es-ES_tradnl"/>
        </w:rPr>
      </w:pPr>
      <w:r>
        <w:rPr>
          <w:lang w:val="es-ES_tradnl"/>
        </w:rPr>
        <w:lastRenderedPageBreak/>
        <w:t xml:space="preserve">Lista los archivos del Windows\system32 que comiencen por a y tengan extensión </w:t>
      </w:r>
      <w:proofErr w:type="spellStart"/>
      <w:r>
        <w:rPr>
          <w:lang w:val="es-ES_tradnl"/>
        </w:rPr>
        <w:t>dll</w:t>
      </w:r>
      <w:proofErr w:type="spellEnd"/>
      <w:r>
        <w:rPr>
          <w:lang w:val="es-ES_tradnl"/>
        </w:rPr>
        <w:t>, la salida la guardas en el fichero directorio en la carpeta RL</w:t>
      </w:r>
    </w:p>
    <w:p w:rsidR="00905171" w:rsidRDefault="00905171" w:rsidP="00905171">
      <w:pPr>
        <w:pStyle w:val="Prrafodelista"/>
        <w:spacing w:after="120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4961255" cy="208280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012" w:rsidRDefault="00285012" w:rsidP="009454D7">
      <w:pPr>
        <w:pStyle w:val="Prrafodelista"/>
        <w:numPr>
          <w:ilvl w:val="0"/>
          <w:numId w:val="23"/>
        </w:numPr>
        <w:spacing w:after="120"/>
        <w:rPr>
          <w:lang w:val="es-ES_tradnl"/>
        </w:rPr>
      </w:pPr>
      <w:r>
        <w:rPr>
          <w:lang w:val="es-ES_tradnl"/>
        </w:rPr>
        <w:t>Añade al fichero directorio el listado d</w:t>
      </w:r>
      <w:r w:rsidR="00207ECF">
        <w:rPr>
          <w:lang w:val="es-ES_tradnl"/>
        </w:rPr>
        <w:t xml:space="preserve">e los archivos con extensión </w:t>
      </w:r>
      <w:proofErr w:type="spellStart"/>
      <w:r w:rsidR="00207ECF">
        <w:rPr>
          <w:lang w:val="es-ES_tradnl"/>
        </w:rPr>
        <w:t>dll</w:t>
      </w:r>
      <w:proofErr w:type="spellEnd"/>
      <w:r>
        <w:rPr>
          <w:lang w:val="es-ES_tradnl"/>
        </w:rPr>
        <w:t xml:space="preserve"> del directorio Windows\system32, ordenados por el nombre</w:t>
      </w:r>
    </w:p>
    <w:p w:rsidR="009C269B" w:rsidRDefault="00905171" w:rsidP="00905171">
      <w:pPr>
        <w:pStyle w:val="Prrafodelista"/>
        <w:spacing w:after="120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4925060" cy="316865"/>
            <wp:effectExtent l="19050" t="0" r="889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69B" w:rsidRDefault="009C269B" w:rsidP="00905171">
      <w:pPr>
        <w:pStyle w:val="Prrafodelista"/>
        <w:spacing w:after="120"/>
        <w:rPr>
          <w:lang w:val="es-ES_tradnl"/>
        </w:rPr>
      </w:pPr>
      <w:r>
        <w:rPr>
          <w:lang w:val="es-ES_tradnl"/>
        </w:rPr>
        <w:t>o</w:t>
      </w:r>
    </w:p>
    <w:p w:rsidR="009C269B" w:rsidRDefault="009C269B" w:rsidP="00905171">
      <w:pPr>
        <w:pStyle w:val="Prrafodelista"/>
        <w:spacing w:after="120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4761865" cy="226060"/>
            <wp:effectExtent l="19050" t="0" r="635" b="0"/>
            <wp:docPr id="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171" w:rsidRDefault="00905171" w:rsidP="00905171">
      <w:pPr>
        <w:pStyle w:val="Prrafodelista"/>
        <w:spacing w:after="120"/>
        <w:rPr>
          <w:lang w:val="es-ES_tradnl"/>
        </w:rPr>
      </w:pPr>
    </w:p>
    <w:p w:rsidR="00905171" w:rsidRDefault="00905171" w:rsidP="00905171">
      <w:pPr>
        <w:pStyle w:val="Prrafodelista"/>
        <w:spacing w:after="120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4436110" cy="2000885"/>
            <wp:effectExtent l="19050" t="0" r="254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171" w:rsidRDefault="00905171" w:rsidP="00905171">
      <w:pPr>
        <w:pStyle w:val="Prrafodelista"/>
        <w:spacing w:after="120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4925060" cy="2987675"/>
            <wp:effectExtent l="19050" t="0" r="889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298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012" w:rsidRDefault="00285012" w:rsidP="009454D7">
      <w:pPr>
        <w:pStyle w:val="Prrafodelista"/>
        <w:numPr>
          <w:ilvl w:val="0"/>
          <w:numId w:val="23"/>
        </w:numPr>
        <w:spacing w:after="120"/>
        <w:rPr>
          <w:lang w:val="es-ES_tradnl"/>
        </w:rPr>
      </w:pPr>
      <w:r>
        <w:rPr>
          <w:lang w:val="es-ES_tradnl"/>
        </w:rPr>
        <w:t>Muestra los archivos del directorio examen con sus atributos</w:t>
      </w:r>
    </w:p>
    <w:p w:rsidR="00905171" w:rsidRDefault="00905171" w:rsidP="00905171">
      <w:pPr>
        <w:pStyle w:val="Prrafodelista"/>
        <w:spacing w:after="120"/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707890" cy="2715895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271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B7C" w:rsidRDefault="00AC6B7C" w:rsidP="009454D7">
      <w:pPr>
        <w:pStyle w:val="Prrafodelista"/>
        <w:numPr>
          <w:ilvl w:val="0"/>
          <w:numId w:val="23"/>
        </w:numPr>
        <w:spacing w:after="120"/>
        <w:rPr>
          <w:lang w:val="es-ES_tradnl"/>
        </w:rPr>
      </w:pPr>
      <w:r>
        <w:rPr>
          <w:lang w:val="es-ES_tradnl"/>
        </w:rPr>
        <w:t xml:space="preserve">Crea la tarea denominada </w:t>
      </w:r>
      <w:proofErr w:type="spellStart"/>
      <w:r>
        <w:rPr>
          <w:lang w:val="es-ES_tradnl"/>
        </w:rPr>
        <w:t>tareaexamen</w:t>
      </w:r>
      <w:proofErr w:type="spellEnd"/>
      <w:r>
        <w:rPr>
          <w:lang w:val="es-ES_tradnl"/>
        </w:rPr>
        <w:t>, para que a las 10:15 de hoy ejecute paint.exe</w:t>
      </w:r>
    </w:p>
    <w:p w:rsidR="00905171" w:rsidRDefault="00DA7283" w:rsidP="00905171">
      <w:pPr>
        <w:pStyle w:val="Prrafodelista"/>
        <w:spacing w:after="120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6111240" cy="480060"/>
            <wp:effectExtent l="19050" t="0" r="381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012" w:rsidRDefault="00285012" w:rsidP="009454D7">
      <w:pPr>
        <w:pStyle w:val="Prrafodelista"/>
        <w:numPr>
          <w:ilvl w:val="0"/>
          <w:numId w:val="23"/>
        </w:numPr>
        <w:spacing w:after="120"/>
        <w:rPr>
          <w:lang w:val="es-ES_tradnl"/>
        </w:rPr>
      </w:pPr>
      <w:r>
        <w:rPr>
          <w:lang w:val="es-ES_tradnl"/>
        </w:rPr>
        <w:t>Programa un reinicio del sistema dentro de 6 minutos</w:t>
      </w:r>
    </w:p>
    <w:p w:rsidR="00905171" w:rsidRPr="00DA7283" w:rsidRDefault="00DA7283" w:rsidP="00905171">
      <w:pPr>
        <w:pStyle w:val="Prrafodelista"/>
        <w:spacing w:after="120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5377815" cy="220027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1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CA" w:rsidRDefault="00C05CCA" w:rsidP="00905171">
      <w:pPr>
        <w:pStyle w:val="Prrafodelista"/>
        <w:spacing w:after="120"/>
        <w:rPr>
          <w:lang w:val="es-ES_tradnl"/>
        </w:rPr>
      </w:pPr>
    </w:p>
    <w:p w:rsidR="00AC6B7C" w:rsidRDefault="00AC6B7C" w:rsidP="00AC6B7C">
      <w:pPr>
        <w:pStyle w:val="Prrafodelista"/>
        <w:spacing w:after="120"/>
        <w:rPr>
          <w:lang w:val="es-ES_tradnl"/>
        </w:rPr>
      </w:pPr>
    </w:p>
    <w:p w:rsidR="00AC6B7C" w:rsidRDefault="00AC6B7C" w:rsidP="00AC6B7C">
      <w:pPr>
        <w:pStyle w:val="Prrafodelista"/>
        <w:spacing w:after="120"/>
        <w:rPr>
          <w:lang w:val="es-ES_tradnl"/>
        </w:rPr>
      </w:pPr>
    </w:p>
    <w:p w:rsidR="00AC6B7C" w:rsidRDefault="00AC6B7C" w:rsidP="00AC6B7C">
      <w:pPr>
        <w:pStyle w:val="Prrafodelista"/>
        <w:spacing w:after="120"/>
        <w:rPr>
          <w:lang w:val="es-ES_tradnl"/>
        </w:rPr>
      </w:pPr>
    </w:p>
    <w:p w:rsidR="00AC6B7C" w:rsidRPr="00AC6B7C" w:rsidRDefault="00AC6B7C" w:rsidP="00AC6B7C">
      <w:pPr>
        <w:spacing w:after="120"/>
        <w:rPr>
          <w:lang w:val="es-ES_tradnl"/>
        </w:rPr>
      </w:pPr>
      <w:r>
        <w:rPr>
          <w:lang w:val="es-ES_tradnl"/>
        </w:rPr>
        <w:t>AYUDA DE COMANDOS: DIR, COPY CON …, MD , RD , CD , MOVE , ATTRIB , DEL , ERASE , XCOPY , SCHTASKS , TYPE</w:t>
      </w:r>
    </w:p>
    <w:sectPr w:rsidR="00AC6B7C" w:rsidRPr="00AC6B7C" w:rsidSect="00F543C2">
      <w:headerReference w:type="default" r:id="rId29"/>
      <w:footerReference w:type="default" r:id="rId30"/>
      <w:pgSz w:w="11906" w:h="16838"/>
      <w:pgMar w:top="720" w:right="720" w:bottom="567" w:left="720" w:header="425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B05" w:rsidRDefault="00917B05" w:rsidP="002F5C04">
      <w:pPr>
        <w:spacing w:after="0" w:line="240" w:lineRule="auto"/>
      </w:pPr>
      <w:r>
        <w:separator/>
      </w:r>
    </w:p>
  </w:endnote>
  <w:endnote w:type="continuationSeparator" w:id="1">
    <w:p w:rsidR="00917B05" w:rsidRDefault="00917B05" w:rsidP="002F5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26iyyhhjkavfwc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576" w:rsidRPr="002F5C04" w:rsidRDefault="00097576" w:rsidP="002F5C04">
    <w:pPr>
      <w:pStyle w:val="Encabezado"/>
      <w:jc w:val="center"/>
    </w:pPr>
    <w:r w:rsidRPr="002F5C04">
      <w:rPr>
        <w:i/>
      </w:rPr>
      <w:t xml:space="preserve">MÓDULO: SISTEMAS </w:t>
    </w:r>
    <w:r>
      <w:rPr>
        <w:i/>
      </w:rPr>
      <w:t>OPERATIVOS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B05" w:rsidRDefault="00917B05" w:rsidP="002F5C04">
      <w:pPr>
        <w:spacing w:after="0" w:line="240" w:lineRule="auto"/>
      </w:pPr>
      <w:r>
        <w:separator/>
      </w:r>
    </w:p>
  </w:footnote>
  <w:footnote w:type="continuationSeparator" w:id="1">
    <w:p w:rsidR="00917B05" w:rsidRDefault="00917B05" w:rsidP="002F5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576" w:rsidRDefault="00097576" w:rsidP="002F5C04">
    <w:pPr>
      <w:pStyle w:val="Encabezado"/>
      <w:jc w:val="center"/>
      <w:rPr>
        <w:i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4A99"/>
    <w:multiLevelType w:val="hybridMultilevel"/>
    <w:tmpl w:val="C4E048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474B3"/>
    <w:multiLevelType w:val="hybridMultilevel"/>
    <w:tmpl w:val="35661BD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1E04AA"/>
    <w:multiLevelType w:val="hybridMultilevel"/>
    <w:tmpl w:val="8368D63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9692DD0"/>
    <w:multiLevelType w:val="hybridMultilevel"/>
    <w:tmpl w:val="9E2A631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9CA338A"/>
    <w:multiLevelType w:val="hybridMultilevel"/>
    <w:tmpl w:val="8368D63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DD72C50"/>
    <w:multiLevelType w:val="hybridMultilevel"/>
    <w:tmpl w:val="9D2ABDC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08F6CE6"/>
    <w:multiLevelType w:val="hybridMultilevel"/>
    <w:tmpl w:val="9D2ABDC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6F30B3D"/>
    <w:multiLevelType w:val="hybridMultilevel"/>
    <w:tmpl w:val="8368D63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A2E7A38"/>
    <w:multiLevelType w:val="hybridMultilevel"/>
    <w:tmpl w:val="F3140E4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816231"/>
    <w:multiLevelType w:val="hybridMultilevel"/>
    <w:tmpl w:val="ACE6A22C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7EA69C9"/>
    <w:multiLevelType w:val="multilevel"/>
    <w:tmpl w:val="1E46B184"/>
    <w:lvl w:ilvl="0">
      <w:start w:val="1"/>
      <w:numFmt w:val="decimal"/>
      <w:lvlText w:val="%1."/>
      <w:lvlJc w:val="left"/>
      <w:pPr>
        <w:tabs>
          <w:tab w:val="num" w:pos="357"/>
        </w:tabs>
        <w:ind w:left="284" w:hanging="284"/>
      </w:pPr>
      <w:rPr>
        <w:rFonts w:hint="default"/>
      </w:rPr>
    </w:lvl>
    <w:lvl w:ilvl="1">
      <w:start w:val="1"/>
      <w:numFmt w:val="lowerLetter"/>
      <w:pStyle w:val="ExamCuestin"/>
      <w:lvlText w:val="%2."/>
      <w:lvlJc w:val="left"/>
      <w:pPr>
        <w:tabs>
          <w:tab w:val="num" w:pos="1080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1">
    <w:nsid w:val="290D199C"/>
    <w:multiLevelType w:val="hybridMultilevel"/>
    <w:tmpl w:val="8368D63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A4D1069"/>
    <w:multiLevelType w:val="hybridMultilevel"/>
    <w:tmpl w:val="9D2ABDC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09E3EE8"/>
    <w:multiLevelType w:val="hybridMultilevel"/>
    <w:tmpl w:val="9D2ABDC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4CD3D57"/>
    <w:multiLevelType w:val="hybridMultilevel"/>
    <w:tmpl w:val="9D2ABDC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B7F0B55"/>
    <w:multiLevelType w:val="hybridMultilevel"/>
    <w:tmpl w:val="8368D63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DFB5ECE"/>
    <w:multiLevelType w:val="hybridMultilevel"/>
    <w:tmpl w:val="9D2ABDC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0F47388"/>
    <w:multiLevelType w:val="hybridMultilevel"/>
    <w:tmpl w:val="9D2ABDC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DD86F18"/>
    <w:multiLevelType w:val="hybridMultilevel"/>
    <w:tmpl w:val="8368D6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825154"/>
    <w:multiLevelType w:val="hybridMultilevel"/>
    <w:tmpl w:val="3A9E3F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B04DB8"/>
    <w:multiLevelType w:val="hybridMultilevel"/>
    <w:tmpl w:val="9D2ABDC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91E61E3"/>
    <w:multiLevelType w:val="hybridMultilevel"/>
    <w:tmpl w:val="8368D63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4F34BE"/>
    <w:multiLevelType w:val="hybridMultilevel"/>
    <w:tmpl w:val="35661B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2"/>
  </w:num>
  <w:num w:numId="4">
    <w:abstractNumId w:val="1"/>
  </w:num>
  <w:num w:numId="5">
    <w:abstractNumId w:val="9"/>
  </w:num>
  <w:num w:numId="6">
    <w:abstractNumId w:val="8"/>
  </w:num>
  <w:num w:numId="7">
    <w:abstractNumId w:val="18"/>
  </w:num>
  <w:num w:numId="8">
    <w:abstractNumId w:val="11"/>
  </w:num>
  <w:num w:numId="9">
    <w:abstractNumId w:val="2"/>
  </w:num>
  <w:num w:numId="10">
    <w:abstractNumId w:val="21"/>
  </w:num>
  <w:num w:numId="11">
    <w:abstractNumId w:val="4"/>
  </w:num>
  <w:num w:numId="12">
    <w:abstractNumId w:val="15"/>
  </w:num>
  <w:num w:numId="13">
    <w:abstractNumId w:val="12"/>
  </w:num>
  <w:num w:numId="14">
    <w:abstractNumId w:val="6"/>
  </w:num>
  <w:num w:numId="15">
    <w:abstractNumId w:val="20"/>
  </w:num>
  <w:num w:numId="16">
    <w:abstractNumId w:val="13"/>
  </w:num>
  <w:num w:numId="17">
    <w:abstractNumId w:val="17"/>
  </w:num>
  <w:num w:numId="18">
    <w:abstractNumId w:val="16"/>
  </w:num>
  <w:num w:numId="19">
    <w:abstractNumId w:val="14"/>
  </w:num>
  <w:num w:numId="20">
    <w:abstractNumId w:val="5"/>
  </w:num>
  <w:num w:numId="21">
    <w:abstractNumId w:val="3"/>
  </w:num>
  <w:num w:numId="22">
    <w:abstractNumId w:val="7"/>
  </w:num>
  <w:num w:numId="23">
    <w:abstractNumId w:val="19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5601"/>
  </w:hdrShapeDefaults>
  <w:footnotePr>
    <w:footnote w:id="0"/>
    <w:footnote w:id="1"/>
  </w:footnotePr>
  <w:endnotePr>
    <w:endnote w:id="0"/>
    <w:endnote w:id="1"/>
  </w:endnotePr>
  <w:compat/>
  <w:rsids>
    <w:rsidRoot w:val="00AD7F23"/>
    <w:rsid w:val="0000311D"/>
    <w:rsid w:val="00087485"/>
    <w:rsid w:val="000956EC"/>
    <w:rsid w:val="00097576"/>
    <w:rsid w:val="000C34B3"/>
    <w:rsid w:val="001174C8"/>
    <w:rsid w:val="00142E24"/>
    <w:rsid w:val="001E6FD6"/>
    <w:rsid w:val="00200120"/>
    <w:rsid w:val="00207ECF"/>
    <w:rsid w:val="00285012"/>
    <w:rsid w:val="002A0333"/>
    <w:rsid w:val="002A3626"/>
    <w:rsid w:val="002A4205"/>
    <w:rsid w:val="002B304F"/>
    <w:rsid w:val="002F5C04"/>
    <w:rsid w:val="00310234"/>
    <w:rsid w:val="003332C2"/>
    <w:rsid w:val="00337157"/>
    <w:rsid w:val="0036209D"/>
    <w:rsid w:val="003D0998"/>
    <w:rsid w:val="003E0B60"/>
    <w:rsid w:val="00471BAD"/>
    <w:rsid w:val="004820AF"/>
    <w:rsid w:val="004B5059"/>
    <w:rsid w:val="004C6AD3"/>
    <w:rsid w:val="004F73C9"/>
    <w:rsid w:val="00524B4B"/>
    <w:rsid w:val="00526053"/>
    <w:rsid w:val="00542F2A"/>
    <w:rsid w:val="0056121F"/>
    <w:rsid w:val="00590E44"/>
    <w:rsid w:val="005F7CC1"/>
    <w:rsid w:val="006441F1"/>
    <w:rsid w:val="00686EA3"/>
    <w:rsid w:val="00730027"/>
    <w:rsid w:val="00764870"/>
    <w:rsid w:val="0078716D"/>
    <w:rsid w:val="007E0683"/>
    <w:rsid w:val="007E35D8"/>
    <w:rsid w:val="00803B41"/>
    <w:rsid w:val="008329E3"/>
    <w:rsid w:val="00875ADB"/>
    <w:rsid w:val="008875BB"/>
    <w:rsid w:val="008951A7"/>
    <w:rsid w:val="008B5CAA"/>
    <w:rsid w:val="008C1919"/>
    <w:rsid w:val="00905171"/>
    <w:rsid w:val="00905AF5"/>
    <w:rsid w:val="00917B05"/>
    <w:rsid w:val="009454D7"/>
    <w:rsid w:val="009C269B"/>
    <w:rsid w:val="009D3B6E"/>
    <w:rsid w:val="009E3898"/>
    <w:rsid w:val="00A63E3E"/>
    <w:rsid w:val="00AB5BCD"/>
    <w:rsid w:val="00AC6B7C"/>
    <w:rsid w:val="00AD7F23"/>
    <w:rsid w:val="00B3404F"/>
    <w:rsid w:val="00B701F6"/>
    <w:rsid w:val="00C05CCA"/>
    <w:rsid w:val="00C06BC9"/>
    <w:rsid w:val="00C07DC1"/>
    <w:rsid w:val="00C556A0"/>
    <w:rsid w:val="00C77B6F"/>
    <w:rsid w:val="00CE6A42"/>
    <w:rsid w:val="00D264B5"/>
    <w:rsid w:val="00D27D8D"/>
    <w:rsid w:val="00D431AB"/>
    <w:rsid w:val="00D64DDB"/>
    <w:rsid w:val="00DA5797"/>
    <w:rsid w:val="00DA7283"/>
    <w:rsid w:val="00DB4C36"/>
    <w:rsid w:val="00DF15F0"/>
    <w:rsid w:val="00DF461C"/>
    <w:rsid w:val="00E0253D"/>
    <w:rsid w:val="00E0786C"/>
    <w:rsid w:val="00E407F1"/>
    <w:rsid w:val="00E5458B"/>
    <w:rsid w:val="00E874DC"/>
    <w:rsid w:val="00F326DC"/>
    <w:rsid w:val="00F543C2"/>
    <w:rsid w:val="00F66534"/>
    <w:rsid w:val="00F7407D"/>
    <w:rsid w:val="00FC2A41"/>
    <w:rsid w:val="00FC7A59"/>
    <w:rsid w:val="00FD4E74"/>
    <w:rsid w:val="00FE4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5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5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C04"/>
  </w:style>
  <w:style w:type="paragraph" w:styleId="Piedepgina">
    <w:name w:val="footer"/>
    <w:basedOn w:val="Normal"/>
    <w:link w:val="PiedepginaCar"/>
    <w:uiPriority w:val="99"/>
    <w:semiHidden/>
    <w:unhideWhenUsed/>
    <w:rsid w:val="002F5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F5C04"/>
  </w:style>
  <w:style w:type="paragraph" w:styleId="Textodeglobo">
    <w:name w:val="Balloon Text"/>
    <w:basedOn w:val="Normal"/>
    <w:link w:val="TextodegloboCar"/>
    <w:uiPriority w:val="99"/>
    <w:semiHidden/>
    <w:unhideWhenUsed/>
    <w:rsid w:val="002F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C0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F5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332C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ExamCuestin">
    <w:name w:val="Exam Cuestión"/>
    <w:basedOn w:val="Normal"/>
    <w:link w:val="ExamCuestinCar"/>
    <w:qFormat/>
    <w:rsid w:val="00E407F1"/>
    <w:pPr>
      <w:numPr>
        <w:ilvl w:val="1"/>
        <w:numId w:val="1"/>
      </w:numPr>
      <w:autoSpaceDE w:val="0"/>
      <w:autoSpaceDN w:val="0"/>
      <w:adjustRightInd w:val="0"/>
      <w:spacing w:after="0" w:line="312" w:lineRule="auto"/>
    </w:pPr>
    <w:rPr>
      <w:rFonts w:ascii="Arial Narrow" w:eastAsia="Times New Roman" w:hAnsi="Arial Narrow" w:cs="TimesNewRoman"/>
      <w:color w:val="000000"/>
      <w:lang w:eastAsia="es-ES"/>
    </w:rPr>
  </w:style>
  <w:style w:type="character" w:customStyle="1" w:styleId="ExamCuestinCar">
    <w:name w:val="Exam Cuestión Car"/>
    <w:basedOn w:val="Fuentedeprrafopredeter"/>
    <w:link w:val="ExamCuestin"/>
    <w:rsid w:val="00E407F1"/>
    <w:rPr>
      <w:rFonts w:ascii="Arial Narrow" w:eastAsia="Times New Roman" w:hAnsi="Arial Narrow" w:cs="TimesNewRoman"/>
      <w:color w:val="000000"/>
      <w:lang w:eastAsia="es-ES"/>
    </w:rPr>
  </w:style>
  <w:style w:type="paragraph" w:styleId="Prrafodelista">
    <w:name w:val="List Paragraph"/>
    <w:basedOn w:val="Normal"/>
    <w:uiPriority w:val="34"/>
    <w:qFormat/>
    <w:rsid w:val="00C06BC9"/>
    <w:pPr>
      <w:ind w:left="720"/>
      <w:contextualSpacing/>
    </w:pPr>
  </w:style>
  <w:style w:type="paragraph" w:customStyle="1" w:styleId="Estilo">
    <w:name w:val="Estilo"/>
    <w:rsid w:val="00F326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E078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URSO%202012-2013\SI\PLANTILLA_EXAMEN_SI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2B7E58-1322-4093-A554-12FDB6932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PLANTILLA_EXAMEN_SI</Template>
  <TotalTime>5</TotalTime>
  <Pages>4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smr129</cp:lastModifiedBy>
  <cp:revision>3</cp:revision>
  <cp:lastPrinted>2013-02-08T09:33:00Z</cp:lastPrinted>
  <dcterms:created xsi:type="dcterms:W3CDTF">2016-04-22T07:22:00Z</dcterms:created>
  <dcterms:modified xsi:type="dcterms:W3CDTF">2016-04-22T07:40:00Z</dcterms:modified>
</cp:coreProperties>
</file>