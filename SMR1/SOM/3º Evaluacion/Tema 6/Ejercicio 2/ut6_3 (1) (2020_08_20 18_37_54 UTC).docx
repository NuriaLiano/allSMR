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text" w:horzAnchor="margin" w:tblpY="151"/>
        <w:tblW w:w="0" w:type="auto"/>
        <w:tblLook w:val="04A0" w:firstRow="1" w:lastRow="0" w:firstColumn="1" w:lastColumn="0" w:noHBand="0" w:noVBand="1"/>
      </w:tblPr>
      <w:tblGrid>
        <w:gridCol w:w="1491"/>
        <w:gridCol w:w="619"/>
        <w:gridCol w:w="1262"/>
        <w:gridCol w:w="3207"/>
        <w:gridCol w:w="1714"/>
        <w:gridCol w:w="427"/>
      </w:tblGrid>
      <w:tr w:rsidR="00D85A0E" w:rsidTr="00CD2E6F">
        <w:tc>
          <w:tcPr>
            <w:tcW w:w="1491" w:type="dxa"/>
          </w:tcPr>
          <w:p w:rsidR="00D85A0E" w:rsidRPr="00130A30" w:rsidRDefault="00D85A0E" w:rsidP="00CD2E6F">
            <w:pPr>
              <w:rPr>
                <w:b/>
              </w:rPr>
            </w:pPr>
            <w:r w:rsidRPr="00130A30">
              <w:rPr>
                <w:b/>
              </w:rPr>
              <w:t>CURSO:</w:t>
            </w:r>
          </w:p>
        </w:tc>
        <w:tc>
          <w:tcPr>
            <w:tcW w:w="619" w:type="dxa"/>
          </w:tcPr>
          <w:p w:rsidR="00D85A0E" w:rsidRPr="000956EC" w:rsidRDefault="00D85A0E" w:rsidP="00CD2E6F">
            <w:pPr>
              <w:rPr>
                <w:b/>
              </w:rPr>
            </w:pPr>
            <w:r w:rsidRPr="000956EC">
              <w:rPr>
                <w:b/>
              </w:rPr>
              <w:t>1º</w:t>
            </w:r>
          </w:p>
        </w:tc>
        <w:tc>
          <w:tcPr>
            <w:tcW w:w="1262" w:type="dxa"/>
          </w:tcPr>
          <w:p w:rsidR="00D85A0E" w:rsidRPr="00130A30" w:rsidRDefault="00D85A0E" w:rsidP="00CD2E6F">
            <w:pPr>
              <w:jc w:val="center"/>
              <w:rPr>
                <w:b/>
              </w:rPr>
            </w:pPr>
            <w:r w:rsidRPr="00130A30">
              <w:rPr>
                <w:b/>
              </w:rPr>
              <w:t>MÓDULO:</w:t>
            </w:r>
          </w:p>
        </w:tc>
        <w:tc>
          <w:tcPr>
            <w:tcW w:w="3207" w:type="dxa"/>
          </w:tcPr>
          <w:p w:rsidR="00D85A0E" w:rsidRDefault="00D85A0E" w:rsidP="00CD2E6F">
            <w:r>
              <w:t>SISTEMAS OPERATIVOS MONOPUESTO</w:t>
            </w:r>
          </w:p>
        </w:tc>
        <w:tc>
          <w:tcPr>
            <w:tcW w:w="1714" w:type="dxa"/>
          </w:tcPr>
          <w:p w:rsidR="00D85A0E" w:rsidRPr="00130A30" w:rsidRDefault="00D85A0E" w:rsidP="00CD2E6F">
            <w:pPr>
              <w:jc w:val="center"/>
              <w:rPr>
                <w:b/>
              </w:rPr>
            </w:pPr>
            <w:r w:rsidRPr="00130A30">
              <w:rPr>
                <w:b/>
              </w:rPr>
              <w:t>EVALUACIÓN:</w:t>
            </w:r>
          </w:p>
        </w:tc>
        <w:tc>
          <w:tcPr>
            <w:tcW w:w="427" w:type="dxa"/>
          </w:tcPr>
          <w:p w:rsidR="00D85A0E" w:rsidRDefault="00D85A0E" w:rsidP="00CD2E6F">
            <w:r>
              <w:t>3</w:t>
            </w:r>
          </w:p>
        </w:tc>
      </w:tr>
      <w:tr w:rsidR="00D85A0E" w:rsidTr="00CD2E6F">
        <w:tc>
          <w:tcPr>
            <w:tcW w:w="1491" w:type="dxa"/>
          </w:tcPr>
          <w:p w:rsidR="00D85A0E" w:rsidRPr="00130A30" w:rsidRDefault="00D85A0E" w:rsidP="00CD2E6F">
            <w:pPr>
              <w:rPr>
                <w:b/>
              </w:rPr>
            </w:pPr>
            <w:r w:rsidRPr="00130A30">
              <w:rPr>
                <w:b/>
              </w:rPr>
              <w:t>UNIDAD:</w:t>
            </w:r>
          </w:p>
        </w:tc>
        <w:tc>
          <w:tcPr>
            <w:tcW w:w="619" w:type="dxa"/>
          </w:tcPr>
          <w:p w:rsidR="00D85A0E" w:rsidRPr="000956EC" w:rsidRDefault="00D85A0E" w:rsidP="00D85A0E">
            <w:pPr>
              <w:rPr>
                <w:b/>
              </w:rPr>
            </w:pPr>
            <w:r>
              <w:rPr>
                <w:b/>
              </w:rPr>
              <w:t>UT6</w:t>
            </w:r>
          </w:p>
        </w:tc>
        <w:tc>
          <w:tcPr>
            <w:tcW w:w="6610" w:type="dxa"/>
            <w:gridSpan w:val="4"/>
          </w:tcPr>
          <w:p w:rsidR="00D85A0E" w:rsidRPr="00D248E0" w:rsidRDefault="00D85A0E" w:rsidP="00CD2E6F">
            <w:pPr>
              <w:rPr>
                <w:b/>
              </w:rPr>
            </w:pPr>
            <w:r>
              <w:rPr>
                <w:b/>
              </w:rPr>
              <w:t xml:space="preserve"> </w:t>
            </w:r>
            <w:r w:rsidRPr="00D248E0">
              <w:rPr>
                <w:b/>
                <w:sz w:val="24"/>
              </w:rPr>
              <w:t xml:space="preserve">  </w:t>
            </w:r>
          </w:p>
        </w:tc>
      </w:tr>
      <w:tr w:rsidR="00D85A0E" w:rsidTr="00CD2E6F">
        <w:trPr>
          <w:trHeight w:val="299"/>
        </w:trPr>
        <w:tc>
          <w:tcPr>
            <w:tcW w:w="1491" w:type="dxa"/>
          </w:tcPr>
          <w:p w:rsidR="00D85A0E" w:rsidRPr="00130A30" w:rsidRDefault="00D85A0E" w:rsidP="00CD2E6F">
            <w:pPr>
              <w:rPr>
                <w:b/>
              </w:rPr>
            </w:pPr>
            <w:r>
              <w:rPr>
                <w:b/>
              </w:rPr>
              <w:t>ACTIVIDAD:</w:t>
            </w:r>
          </w:p>
        </w:tc>
        <w:tc>
          <w:tcPr>
            <w:tcW w:w="619" w:type="dxa"/>
          </w:tcPr>
          <w:p w:rsidR="00D85A0E" w:rsidRPr="000956EC" w:rsidRDefault="00062518" w:rsidP="00CD2E6F">
            <w:pPr>
              <w:rPr>
                <w:b/>
              </w:rPr>
            </w:pPr>
            <w:r>
              <w:rPr>
                <w:b/>
              </w:rPr>
              <w:t>5</w:t>
            </w:r>
          </w:p>
        </w:tc>
        <w:tc>
          <w:tcPr>
            <w:tcW w:w="6610" w:type="dxa"/>
            <w:gridSpan w:val="4"/>
          </w:tcPr>
          <w:p w:rsidR="00D85A0E" w:rsidRPr="00422D42" w:rsidRDefault="00D85A0E" w:rsidP="00CD2E6F">
            <w:pPr>
              <w:outlineLvl w:val="2"/>
              <w:rPr>
                <w:rFonts w:ascii="Georgia" w:eastAsia="Times New Roman" w:hAnsi="Georgia" w:cs="Times New Roman"/>
                <w:sz w:val="18"/>
                <w:szCs w:val="25"/>
              </w:rPr>
            </w:pPr>
            <w:r>
              <w:rPr>
                <w:rFonts w:ascii="Georgia" w:eastAsia="Times New Roman" w:hAnsi="Georgia" w:cs="Times New Roman"/>
                <w:sz w:val="18"/>
                <w:szCs w:val="25"/>
              </w:rPr>
              <w:t>EJERCICIO ENTORNO UBUNTU- REALIZADO EN CASA</w:t>
            </w:r>
          </w:p>
          <w:p w:rsidR="00D85A0E" w:rsidRDefault="00D85A0E" w:rsidP="00CD2E6F"/>
        </w:tc>
      </w:tr>
      <w:tr w:rsidR="00D85A0E" w:rsidTr="00CD2E6F">
        <w:tc>
          <w:tcPr>
            <w:tcW w:w="1491" w:type="dxa"/>
          </w:tcPr>
          <w:p w:rsidR="00D85A0E" w:rsidRPr="00130A30" w:rsidRDefault="00D85A0E" w:rsidP="00CD2E6F">
            <w:pPr>
              <w:rPr>
                <w:b/>
              </w:rPr>
            </w:pPr>
            <w:r>
              <w:rPr>
                <w:b/>
              </w:rPr>
              <w:t>ALUMNO</w:t>
            </w:r>
            <w:r w:rsidRPr="00130A30">
              <w:rPr>
                <w:b/>
              </w:rPr>
              <w:t>:</w:t>
            </w:r>
          </w:p>
        </w:tc>
        <w:tc>
          <w:tcPr>
            <w:tcW w:w="7229" w:type="dxa"/>
            <w:gridSpan w:val="5"/>
          </w:tcPr>
          <w:p w:rsidR="00D85A0E" w:rsidRDefault="00660844" w:rsidP="00CD2E6F">
            <w:r>
              <w:t xml:space="preserve">Nuria </w:t>
            </w:r>
            <w:proofErr w:type="spellStart"/>
            <w:r>
              <w:t>Gutierrez</w:t>
            </w:r>
            <w:proofErr w:type="spellEnd"/>
            <w:r>
              <w:t xml:space="preserve"> Liaño</w:t>
            </w:r>
          </w:p>
        </w:tc>
      </w:tr>
    </w:tbl>
    <w:p w:rsidR="00D85A0E" w:rsidRDefault="00D85A0E" w:rsidP="000F4434">
      <w:pPr>
        <w:tabs>
          <w:tab w:val="left" w:pos="1811"/>
        </w:tabs>
        <w:rPr>
          <w:sz w:val="24"/>
          <w:szCs w:val="24"/>
        </w:rPr>
      </w:pPr>
    </w:p>
    <w:p w:rsidR="000F4434" w:rsidRPr="00FE6675" w:rsidRDefault="0091174C" w:rsidP="000F4434">
      <w:pPr>
        <w:tabs>
          <w:tab w:val="left" w:pos="1811"/>
        </w:tabs>
        <w:rPr>
          <w:b/>
          <w:color w:val="FF0000"/>
          <w:sz w:val="24"/>
          <w:szCs w:val="24"/>
        </w:rPr>
      </w:pPr>
      <w:r w:rsidRPr="00FE6675">
        <w:rPr>
          <w:b/>
          <w:color w:val="FF0000"/>
          <w:sz w:val="24"/>
          <w:szCs w:val="24"/>
        </w:rPr>
        <w:t>Tiempo estimado de realización: 120 minutos.</w:t>
      </w:r>
    </w:p>
    <w:p w:rsidR="000F4434" w:rsidRPr="00FE6675" w:rsidRDefault="0091174C" w:rsidP="000F4434">
      <w:pPr>
        <w:tabs>
          <w:tab w:val="left" w:pos="1811"/>
        </w:tabs>
        <w:rPr>
          <w:b/>
          <w:color w:val="FF0000"/>
          <w:sz w:val="24"/>
          <w:szCs w:val="24"/>
        </w:rPr>
      </w:pPr>
      <w:r w:rsidRPr="00FE6675">
        <w:rPr>
          <w:b/>
          <w:color w:val="FF0000"/>
          <w:sz w:val="24"/>
          <w:szCs w:val="24"/>
        </w:rPr>
        <w:t>- No utilices capturas de pantalla completa. (</w:t>
      </w:r>
      <w:r w:rsidR="00FE6675" w:rsidRPr="00FE6675">
        <w:rPr>
          <w:b/>
          <w:color w:val="FF0000"/>
          <w:sz w:val="24"/>
          <w:szCs w:val="24"/>
        </w:rPr>
        <w:t>Utiliza</w:t>
      </w:r>
      <w:r w:rsidRPr="00FE6675">
        <w:rPr>
          <w:b/>
          <w:color w:val="FF0000"/>
          <w:sz w:val="24"/>
          <w:szCs w:val="24"/>
        </w:rPr>
        <w:t xml:space="preserve"> la herramienta recortes de w7)</w:t>
      </w:r>
    </w:p>
    <w:p w:rsidR="000F4434" w:rsidRPr="00FE6675" w:rsidRDefault="00FE6675" w:rsidP="000F4434">
      <w:pPr>
        <w:tabs>
          <w:tab w:val="left" w:pos="1811"/>
        </w:tabs>
        <w:rPr>
          <w:b/>
          <w:color w:val="FF0000"/>
          <w:sz w:val="24"/>
          <w:szCs w:val="24"/>
        </w:rPr>
      </w:pPr>
      <w:r w:rsidRPr="00FE6675">
        <w:rPr>
          <w:b/>
          <w:color w:val="FF0000"/>
          <w:sz w:val="24"/>
          <w:szCs w:val="24"/>
        </w:rPr>
        <w:t>- I</w:t>
      </w:r>
      <w:r w:rsidR="0091174C" w:rsidRPr="00FE6675">
        <w:rPr>
          <w:b/>
          <w:color w:val="FF0000"/>
          <w:sz w:val="24"/>
          <w:szCs w:val="24"/>
        </w:rPr>
        <w:t xml:space="preserve">nserta los recortes debajo del apartado correspondiente utilizando este mismo documento </w:t>
      </w:r>
      <w:proofErr w:type="spellStart"/>
      <w:r w:rsidR="0091174C" w:rsidRPr="00FE6675">
        <w:rPr>
          <w:b/>
          <w:color w:val="FF0000"/>
          <w:sz w:val="24"/>
          <w:szCs w:val="24"/>
        </w:rPr>
        <w:t>word</w:t>
      </w:r>
      <w:proofErr w:type="spellEnd"/>
      <w:r w:rsidR="0091174C" w:rsidRPr="00FE6675">
        <w:rPr>
          <w:b/>
          <w:color w:val="FF0000"/>
          <w:sz w:val="24"/>
          <w:szCs w:val="24"/>
        </w:rPr>
        <w:t>.</w:t>
      </w:r>
    </w:p>
    <w:p w:rsidR="000F4434" w:rsidRPr="00FE6675" w:rsidRDefault="0091174C" w:rsidP="000F4434">
      <w:pPr>
        <w:tabs>
          <w:tab w:val="left" w:pos="1811"/>
        </w:tabs>
        <w:rPr>
          <w:b/>
          <w:color w:val="FF0000"/>
          <w:sz w:val="24"/>
          <w:szCs w:val="24"/>
        </w:rPr>
      </w:pPr>
      <w:r w:rsidRPr="00FE6675">
        <w:rPr>
          <w:b/>
          <w:color w:val="FF0000"/>
          <w:sz w:val="24"/>
          <w:szCs w:val="24"/>
        </w:rPr>
        <w:t xml:space="preserve">- </w:t>
      </w:r>
      <w:r w:rsidR="00FE6675" w:rsidRPr="00FE6675">
        <w:rPr>
          <w:b/>
          <w:color w:val="FF0000"/>
          <w:sz w:val="24"/>
          <w:szCs w:val="24"/>
        </w:rPr>
        <w:t>R</w:t>
      </w:r>
      <w:r w:rsidRPr="00FE6675">
        <w:rPr>
          <w:b/>
          <w:color w:val="FF0000"/>
          <w:sz w:val="24"/>
          <w:szCs w:val="24"/>
        </w:rPr>
        <w:t>ecuerda incluir tu nombre y apellidos, tanto en este documento como al nombre del archivo.</w:t>
      </w:r>
    </w:p>
    <w:p w:rsidR="000F4434" w:rsidRPr="00FE6675" w:rsidRDefault="000F4434" w:rsidP="000F4434">
      <w:pPr>
        <w:tabs>
          <w:tab w:val="left" w:pos="1811"/>
        </w:tabs>
        <w:rPr>
          <w:b/>
          <w:color w:val="FF0000"/>
          <w:sz w:val="24"/>
          <w:szCs w:val="24"/>
        </w:rPr>
      </w:pPr>
      <w:r w:rsidRPr="00FE6675">
        <w:rPr>
          <w:b/>
          <w:color w:val="FF0000"/>
          <w:sz w:val="24"/>
          <w:szCs w:val="24"/>
        </w:rPr>
        <w:t xml:space="preserve">- </w:t>
      </w:r>
      <w:r w:rsidR="0091174C" w:rsidRPr="00FE6675">
        <w:rPr>
          <w:b/>
          <w:color w:val="FF0000"/>
          <w:sz w:val="24"/>
          <w:szCs w:val="24"/>
        </w:rPr>
        <w:t>el do</w:t>
      </w:r>
      <w:r w:rsidR="00FE6675" w:rsidRPr="00FE6675">
        <w:rPr>
          <w:b/>
          <w:color w:val="FF0000"/>
          <w:sz w:val="24"/>
          <w:szCs w:val="24"/>
        </w:rPr>
        <w:t>cu</w:t>
      </w:r>
      <w:r w:rsidR="0091174C" w:rsidRPr="00FE6675">
        <w:rPr>
          <w:b/>
          <w:color w:val="FF0000"/>
          <w:sz w:val="24"/>
          <w:szCs w:val="24"/>
        </w:rPr>
        <w:t>mento final deberás entregarlo a través de la intranet, en la sección tareas (nombre de la tarea: ejercicio_casa_ut6</w:t>
      </w:r>
      <w:r w:rsidRPr="00FE6675">
        <w:rPr>
          <w:b/>
          <w:color w:val="FF0000"/>
          <w:sz w:val="24"/>
          <w:szCs w:val="24"/>
        </w:rPr>
        <w:t>).</w:t>
      </w:r>
    </w:p>
    <w:p w:rsidR="0091174C" w:rsidRPr="00FE6675" w:rsidRDefault="0091174C" w:rsidP="000F4434">
      <w:pPr>
        <w:tabs>
          <w:tab w:val="left" w:pos="1811"/>
        </w:tabs>
        <w:rPr>
          <w:b/>
          <w:color w:val="FF0000"/>
          <w:sz w:val="24"/>
          <w:szCs w:val="24"/>
        </w:rPr>
      </w:pPr>
      <w:r w:rsidRPr="00FE6675">
        <w:rPr>
          <w:b/>
          <w:color w:val="FF0000"/>
          <w:sz w:val="24"/>
          <w:szCs w:val="24"/>
        </w:rPr>
        <w:t>- Para realizar este ejercicio necesitas dos máquinas virtuales, puedes clonarlas, si utilizas las que has utilizado para el ejercicio anterior, tendrás que borrar los usuarios y desinstalar las impresoras.</w:t>
      </w:r>
    </w:p>
    <w:p w:rsidR="000F4434" w:rsidRDefault="000750B1" w:rsidP="000F4434">
      <w:pPr>
        <w:tabs>
          <w:tab w:val="left" w:pos="1811"/>
        </w:tabs>
        <w:rPr>
          <w:b/>
          <w:bCs/>
          <w:u w:val="single"/>
        </w:rPr>
      </w:pPr>
      <w:r>
        <w:rPr>
          <w:b/>
          <w:bCs/>
          <w:u w:val="single"/>
        </w:rPr>
        <w:t xml:space="preserve">PARTE I: </w:t>
      </w:r>
    </w:p>
    <w:p w:rsidR="000F4434" w:rsidRPr="00C57C38" w:rsidRDefault="000F4434" w:rsidP="000F4434">
      <w:pPr>
        <w:tabs>
          <w:tab w:val="left" w:pos="1811"/>
        </w:tabs>
      </w:pPr>
      <w:r w:rsidRPr="00C57C38">
        <w:rPr>
          <w:b/>
          <w:bCs/>
        </w:rPr>
        <w:t>INSERTA UNA ÚNICA CAPTURA DE PANTALLA EN CADA PUNTO, EN LA QUE SE OBSERVE LA ACCIÓN REALIZADA. PROCURA QUE LA CAPTURA DE PANTALLA OCUPE EL MENOR ESPACIO POSIBLE EN EL DOCUMENTO.</w:t>
      </w:r>
    </w:p>
    <w:p w:rsidR="000F4434" w:rsidRPr="00C57C38" w:rsidRDefault="000F4434" w:rsidP="000F4434">
      <w:pPr>
        <w:tabs>
          <w:tab w:val="left" w:pos="1811"/>
        </w:tabs>
      </w:pPr>
      <w:r w:rsidRPr="00C57C38">
        <w:t>Utiliza</w:t>
      </w:r>
      <w:r>
        <w:t>ndo la máquina virtual en la cua</w:t>
      </w:r>
      <w:r w:rsidRPr="00C57C38">
        <w:t>l tienes instalado Ubuntu</w:t>
      </w:r>
      <w:r>
        <w:t xml:space="preserve"> 12.04 LTS</w:t>
      </w:r>
      <w:r w:rsidRPr="00C57C38">
        <w:t>, realiza las siguientes modificaciones en e</w:t>
      </w:r>
      <w:r>
        <w:t>l entorno personal del escritorio GNOME.</w:t>
      </w:r>
    </w:p>
    <w:p w:rsidR="00D85A0E" w:rsidRDefault="000F4434" w:rsidP="000F4434">
      <w:pPr>
        <w:numPr>
          <w:ilvl w:val="0"/>
          <w:numId w:val="1"/>
        </w:numPr>
        <w:tabs>
          <w:tab w:val="left" w:pos="1811"/>
        </w:tabs>
      </w:pPr>
      <w:r w:rsidRPr="00C57C38">
        <w:t xml:space="preserve">Configura la resolución de pantalla a 1024x768. </w:t>
      </w:r>
    </w:p>
    <w:p w:rsidR="00660844" w:rsidRDefault="00660844" w:rsidP="00660844">
      <w:pPr>
        <w:tabs>
          <w:tab w:val="left" w:pos="1811"/>
        </w:tabs>
        <w:ind w:left="720"/>
      </w:pPr>
      <w:r>
        <w:rPr>
          <w:noProof/>
          <w:lang w:eastAsia="es-ES"/>
        </w:rPr>
        <w:drawing>
          <wp:inline distT="0" distB="0" distL="0" distR="0" wp14:anchorId="4D0EC555" wp14:editId="4AB519A2">
            <wp:extent cx="3048000" cy="2040227"/>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51907" cy="2042842"/>
                    </a:xfrm>
                    <a:prstGeom prst="rect">
                      <a:avLst/>
                    </a:prstGeom>
                    <a:noFill/>
                    <a:ln w="9525">
                      <a:noFill/>
                      <a:miter lim="800000"/>
                      <a:headEnd/>
                      <a:tailEnd/>
                    </a:ln>
                  </pic:spPr>
                </pic:pic>
              </a:graphicData>
            </a:graphic>
          </wp:inline>
        </w:drawing>
      </w:r>
    </w:p>
    <w:p w:rsidR="00660844" w:rsidRDefault="00660844" w:rsidP="00660844">
      <w:pPr>
        <w:tabs>
          <w:tab w:val="left" w:pos="1811"/>
        </w:tabs>
        <w:ind w:left="720"/>
      </w:pPr>
    </w:p>
    <w:p w:rsidR="000F4434" w:rsidRDefault="000F4434" w:rsidP="000F4434">
      <w:pPr>
        <w:numPr>
          <w:ilvl w:val="0"/>
          <w:numId w:val="1"/>
        </w:numPr>
        <w:tabs>
          <w:tab w:val="left" w:pos="1811"/>
        </w:tabs>
      </w:pPr>
      <w:r>
        <w:lastRenderedPageBreak/>
        <w:t xml:space="preserve">Crea los siguientes </w:t>
      </w:r>
      <w:r w:rsidRPr="00C57C38">
        <w:t>lanzador</w:t>
      </w:r>
      <w:r>
        <w:t>es</w:t>
      </w:r>
      <w:r w:rsidRPr="00C57C38">
        <w:t xml:space="preserve"> de acceso directo</w:t>
      </w:r>
      <w:r>
        <w:t>:</w:t>
      </w:r>
    </w:p>
    <w:p w:rsidR="000F4434" w:rsidRDefault="000F4434" w:rsidP="000F4434">
      <w:pPr>
        <w:tabs>
          <w:tab w:val="left" w:pos="1811"/>
        </w:tabs>
        <w:ind w:left="720"/>
      </w:pPr>
      <w:r w:rsidRPr="00C57C38">
        <w:t xml:space="preserve"> </w:t>
      </w:r>
      <w:r>
        <w:t>En e</w:t>
      </w:r>
      <w:r w:rsidRPr="00C57C38">
        <w:t xml:space="preserve">l panel </w:t>
      </w:r>
      <w:r>
        <w:t>inferior:</w:t>
      </w:r>
    </w:p>
    <w:p w:rsidR="000F4434" w:rsidRDefault="000F4434" w:rsidP="000F4434">
      <w:pPr>
        <w:pStyle w:val="Prrafodelista"/>
        <w:numPr>
          <w:ilvl w:val="0"/>
          <w:numId w:val="2"/>
        </w:numPr>
        <w:tabs>
          <w:tab w:val="left" w:pos="1418"/>
        </w:tabs>
      </w:pPr>
      <w:r w:rsidRPr="00C57C38">
        <w:t xml:space="preserve">lanzador de acceso directo para acceder al centro de </w:t>
      </w:r>
      <w:proofErr w:type="spellStart"/>
      <w:r w:rsidRPr="00C57C38">
        <w:t>Sofware</w:t>
      </w:r>
      <w:proofErr w:type="spellEnd"/>
      <w:r w:rsidRPr="00C57C38">
        <w:t xml:space="preserve"> de </w:t>
      </w:r>
      <w:r>
        <w:t>U</w:t>
      </w:r>
      <w:r w:rsidRPr="00C57C38">
        <w:t>buntu.</w:t>
      </w:r>
    </w:p>
    <w:p w:rsidR="00660844" w:rsidRDefault="00660844" w:rsidP="00660844">
      <w:pPr>
        <w:pStyle w:val="Prrafodelista"/>
        <w:tabs>
          <w:tab w:val="left" w:pos="1418"/>
        </w:tabs>
        <w:ind w:left="1440"/>
      </w:pPr>
      <w:r>
        <w:rPr>
          <w:noProof/>
          <w:lang w:eastAsia="es-ES"/>
        </w:rPr>
        <w:drawing>
          <wp:inline distT="0" distB="0" distL="0" distR="0" wp14:anchorId="1C33B7F1" wp14:editId="07244C2E">
            <wp:extent cx="2009775" cy="59055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009775" cy="590550"/>
                    </a:xfrm>
                    <a:prstGeom prst="rect">
                      <a:avLst/>
                    </a:prstGeom>
                    <a:noFill/>
                    <a:ln w="9525">
                      <a:noFill/>
                      <a:miter lim="800000"/>
                      <a:headEnd/>
                      <a:tailEnd/>
                    </a:ln>
                  </pic:spPr>
                </pic:pic>
              </a:graphicData>
            </a:graphic>
          </wp:inline>
        </w:drawing>
      </w:r>
    </w:p>
    <w:p w:rsidR="000F4434" w:rsidRDefault="000F4434" w:rsidP="000F4434">
      <w:pPr>
        <w:pStyle w:val="Prrafodelista"/>
        <w:numPr>
          <w:ilvl w:val="0"/>
          <w:numId w:val="2"/>
        </w:numPr>
        <w:tabs>
          <w:tab w:val="left" w:pos="1811"/>
        </w:tabs>
      </w:pPr>
      <w:r>
        <w:t xml:space="preserve">Lanzador de acceso directo al gestor de paquetes </w:t>
      </w:r>
      <w:proofErr w:type="spellStart"/>
      <w:r>
        <w:t>Synaptic</w:t>
      </w:r>
      <w:proofErr w:type="spellEnd"/>
      <w:r>
        <w:t>.</w:t>
      </w:r>
    </w:p>
    <w:p w:rsidR="00660844" w:rsidRDefault="00660844" w:rsidP="00660844">
      <w:pPr>
        <w:pStyle w:val="Prrafodelista"/>
        <w:tabs>
          <w:tab w:val="left" w:pos="1811"/>
        </w:tabs>
        <w:ind w:left="1440"/>
      </w:pPr>
      <w:r>
        <w:rPr>
          <w:noProof/>
          <w:lang w:eastAsia="es-ES"/>
        </w:rPr>
        <w:drawing>
          <wp:inline distT="0" distB="0" distL="0" distR="0" wp14:anchorId="265FC10B" wp14:editId="427D7905">
            <wp:extent cx="1476375" cy="466725"/>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1476375" cy="466725"/>
                    </a:xfrm>
                    <a:prstGeom prst="rect">
                      <a:avLst/>
                    </a:prstGeom>
                    <a:noFill/>
                    <a:ln w="9525">
                      <a:noFill/>
                      <a:miter lim="800000"/>
                      <a:headEnd/>
                      <a:tailEnd/>
                    </a:ln>
                  </pic:spPr>
                </pic:pic>
              </a:graphicData>
            </a:graphic>
          </wp:inline>
        </w:drawing>
      </w:r>
    </w:p>
    <w:p w:rsidR="000F4434" w:rsidRDefault="000F4434" w:rsidP="000F4434">
      <w:pPr>
        <w:pStyle w:val="Prrafodelista"/>
        <w:numPr>
          <w:ilvl w:val="0"/>
          <w:numId w:val="2"/>
        </w:numPr>
        <w:tabs>
          <w:tab w:val="left" w:pos="1811"/>
        </w:tabs>
      </w:pPr>
      <w:r>
        <w:t>Lanzador de acceso directo a la carpeta personal.</w:t>
      </w:r>
    </w:p>
    <w:p w:rsidR="00660844" w:rsidRDefault="00660844" w:rsidP="00660844">
      <w:pPr>
        <w:pStyle w:val="Prrafodelista"/>
        <w:tabs>
          <w:tab w:val="left" w:pos="1811"/>
        </w:tabs>
        <w:ind w:left="1440"/>
      </w:pPr>
      <w:r>
        <w:rPr>
          <w:noProof/>
          <w:lang w:eastAsia="es-ES"/>
        </w:rPr>
        <w:drawing>
          <wp:inline distT="0" distB="0" distL="0" distR="0" wp14:anchorId="6B5661D7" wp14:editId="6BF46F50">
            <wp:extent cx="1533525" cy="542925"/>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1533525" cy="542925"/>
                    </a:xfrm>
                    <a:prstGeom prst="rect">
                      <a:avLst/>
                    </a:prstGeom>
                    <a:noFill/>
                    <a:ln w="9525">
                      <a:noFill/>
                      <a:miter lim="800000"/>
                      <a:headEnd/>
                      <a:tailEnd/>
                    </a:ln>
                  </pic:spPr>
                </pic:pic>
              </a:graphicData>
            </a:graphic>
          </wp:inline>
        </w:drawing>
      </w:r>
      <w:bookmarkStart w:id="0" w:name="_GoBack"/>
      <w:bookmarkEnd w:id="0"/>
    </w:p>
    <w:p w:rsidR="000F4434" w:rsidRDefault="000F4434" w:rsidP="000F4434">
      <w:pPr>
        <w:tabs>
          <w:tab w:val="left" w:pos="709"/>
        </w:tabs>
      </w:pPr>
      <w:r>
        <w:tab/>
        <w:t>En el Escritorio:</w:t>
      </w:r>
    </w:p>
    <w:p w:rsidR="000F4434" w:rsidRDefault="000F4434" w:rsidP="000F4434">
      <w:pPr>
        <w:pStyle w:val="Prrafodelista"/>
        <w:numPr>
          <w:ilvl w:val="0"/>
          <w:numId w:val="2"/>
        </w:numPr>
        <w:tabs>
          <w:tab w:val="left" w:pos="1811"/>
        </w:tabs>
      </w:pPr>
      <w:r>
        <w:t>Lanzador de acceso directo a la C</w:t>
      </w:r>
      <w:r w:rsidRPr="00C57C38">
        <w:t>onfiguración del sistema.</w:t>
      </w:r>
    </w:p>
    <w:p w:rsidR="000F4434" w:rsidRDefault="000F4434" w:rsidP="000F4434">
      <w:pPr>
        <w:pStyle w:val="Prrafodelista"/>
        <w:numPr>
          <w:ilvl w:val="0"/>
          <w:numId w:val="2"/>
        </w:numPr>
        <w:tabs>
          <w:tab w:val="left" w:pos="1811"/>
        </w:tabs>
      </w:pPr>
      <w:r>
        <w:t>Lanzador de acceso directo al navegador Firefox.</w:t>
      </w:r>
    </w:p>
    <w:p w:rsidR="000F4434" w:rsidRDefault="000F4434" w:rsidP="000F4434">
      <w:pPr>
        <w:pStyle w:val="Prrafodelista"/>
        <w:numPr>
          <w:ilvl w:val="0"/>
          <w:numId w:val="2"/>
        </w:numPr>
        <w:tabs>
          <w:tab w:val="left" w:pos="1811"/>
        </w:tabs>
      </w:pPr>
      <w:r>
        <w:t xml:space="preserve">Lanzador de acceso directo al editor de textos </w:t>
      </w:r>
      <w:proofErr w:type="spellStart"/>
      <w:r>
        <w:t>gedit</w:t>
      </w:r>
      <w:proofErr w:type="spellEnd"/>
      <w:r>
        <w:t>.</w:t>
      </w:r>
    </w:p>
    <w:p w:rsidR="000F4434" w:rsidRPr="00C57C38" w:rsidRDefault="000F4434" w:rsidP="000F4434">
      <w:pPr>
        <w:numPr>
          <w:ilvl w:val="0"/>
          <w:numId w:val="1"/>
        </w:numPr>
        <w:tabs>
          <w:tab w:val="left" w:pos="1811"/>
        </w:tabs>
      </w:pPr>
      <w:r w:rsidRPr="00C57C38">
        <w:t>Cambia el fondo de escritorio, y pon como fondo de escritorio</w:t>
      </w:r>
      <w:r>
        <w:t xml:space="preserve"> el fondo llamado: "</w:t>
      </w:r>
      <w:proofErr w:type="spellStart"/>
      <w:r>
        <w:t>Tie</w:t>
      </w:r>
      <w:proofErr w:type="spellEnd"/>
      <w:r>
        <w:t xml:space="preserve"> </w:t>
      </w:r>
      <w:proofErr w:type="spellStart"/>
      <w:r>
        <w:t>my</w:t>
      </w:r>
      <w:proofErr w:type="spellEnd"/>
      <w:r>
        <w:t xml:space="preserve"> </w:t>
      </w:r>
      <w:proofErr w:type="spellStart"/>
      <w:r>
        <w:t>boat</w:t>
      </w:r>
      <w:proofErr w:type="spellEnd"/>
      <w:r>
        <w:t xml:space="preserve">", y el tema llamado: </w:t>
      </w:r>
      <w:proofErr w:type="spellStart"/>
      <w:r>
        <w:t>Adwaita</w:t>
      </w:r>
      <w:proofErr w:type="spellEnd"/>
      <w:r>
        <w:t>.</w:t>
      </w:r>
      <w:r w:rsidRPr="00C57C38">
        <w:rPr>
          <w:b/>
          <w:bCs/>
        </w:rPr>
        <w:t xml:space="preserve"> </w:t>
      </w:r>
    </w:p>
    <w:p w:rsidR="00D85A0E" w:rsidRDefault="000F4434" w:rsidP="000F4434">
      <w:pPr>
        <w:numPr>
          <w:ilvl w:val="0"/>
          <w:numId w:val="1"/>
        </w:numPr>
        <w:tabs>
          <w:tab w:val="left" w:pos="1811"/>
        </w:tabs>
      </w:pPr>
      <w:r w:rsidRPr="00C57C38">
        <w:t>Instala</w:t>
      </w:r>
      <w:r>
        <w:t xml:space="preserve"> el reproductor multimedia VLC</w:t>
      </w:r>
      <w:r w:rsidRPr="00C57C38">
        <w:t>.</w:t>
      </w:r>
      <w:r>
        <w:t xml:space="preserve"> </w:t>
      </w:r>
    </w:p>
    <w:p w:rsidR="000F4434" w:rsidRPr="00C57C38" w:rsidRDefault="000F4434" w:rsidP="000F4434">
      <w:pPr>
        <w:numPr>
          <w:ilvl w:val="0"/>
          <w:numId w:val="1"/>
        </w:numPr>
        <w:tabs>
          <w:tab w:val="left" w:pos="1811"/>
        </w:tabs>
      </w:pPr>
      <w:r w:rsidRPr="00C57C38">
        <w:t>Configura el gestor de actualizaciones, de forma que las actualizaciones de seguridad (actuali</w:t>
      </w:r>
      <w:r>
        <w:t>z</w:t>
      </w:r>
      <w:r w:rsidRPr="00C57C38">
        <w:t>aciones importantes), se descarguen e instalen automáticamente, y que el resto de actualizaciones</w:t>
      </w:r>
      <w:r>
        <w:t xml:space="preserve"> se comprueben cada dos días. As</w:t>
      </w:r>
      <w:r w:rsidRPr="00C57C38">
        <w:t xml:space="preserve">í mismo, las nuevas versiones de Ubuntu no se deberán notificar, a no ser que se trate de versiones LTS. </w:t>
      </w:r>
    </w:p>
    <w:p w:rsidR="000F4434" w:rsidRDefault="000F4434" w:rsidP="000F4434">
      <w:pPr>
        <w:numPr>
          <w:ilvl w:val="0"/>
          <w:numId w:val="1"/>
        </w:numPr>
        <w:tabs>
          <w:tab w:val="left" w:pos="1811"/>
        </w:tabs>
      </w:pPr>
      <w:r w:rsidRPr="00C57C38">
        <w:t>Crea en el menú Aplicaciones, u</w:t>
      </w:r>
      <w:r>
        <w:t xml:space="preserve">n nuevo menú con el nombre: </w:t>
      </w:r>
    </w:p>
    <w:p w:rsidR="000F4434" w:rsidRPr="00C57C38" w:rsidRDefault="00D85A0E" w:rsidP="000F4434">
      <w:pPr>
        <w:tabs>
          <w:tab w:val="left" w:pos="1811"/>
        </w:tabs>
        <w:ind w:left="720"/>
      </w:pPr>
      <w:r>
        <w:t>EJERCICIO</w:t>
      </w:r>
      <w:r w:rsidR="000F4434">
        <w:t>-(TU_NOMBRE), el cua</w:t>
      </w:r>
      <w:r w:rsidR="000F4434" w:rsidRPr="00C57C38">
        <w:t>l deberá mostrarse en primer lugar dentro del menú aplicaciones, y que deberá contener las sigu</w:t>
      </w:r>
      <w:r w:rsidR="000F4434">
        <w:t>i</w:t>
      </w:r>
      <w:r w:rsidR="000F4434" w:rsidRPr="00C57C38">
        <w:t xml:space="preserve">entes aplicaciones: </w:t>
      </w:r>
      <w:r w:rsidR="000F4434">
        <w:t>T</w:t>
      </w:r>
      <w:r w:rsidR="000F4434" w:rsidRPr="00C57C38">
        <w:t xml:space="preserve">erminal, Gestor de paquetes </w:t>
      </w:r>
      <w:proofErr w:type="spellStart"/>
      <w:r w:rsidR="000F4434" w:rsidRPr="00C57C38">
        <w:t>Synaptic</w:t>
      </w:r>
      <w:proofErr w:type="spellEnd"/>
      <w:r w:rsidR="000F4434" w:rsidRPr="00C57C38">
        <w:t>,</w:t>
      </w:r>
      <w:r w:rsidR="000F4434">
        <w:t xml:space="preserve"> Configuración del sistema, Reproductor Multimedia VLC, y cliente de correo </w:t>
      </w:r>
      <w:proofErr w:type="spellStart"/>
      <w:r w:rsidR="000F4434">
        <w:t>Thunderbird</w:t>
      </w:r>
      <w:proofErr w:type="spellEnd"/>
      <w:r w:rsidR="000F4434">
        <w:t>.</w:t>
      </w:r>
      <w:r w:rsidR="000F4434" w:rsidRPr="00C57C38">
        <w:t xml:space="preserve"> </w:t>
      </w:r>
      <w:r>
        <w:rPr>
          <w:b/>
          <w:bCs/>
        </w:rPr>
        <w:t xml:space="preserve"> </w:t>
      </w:r>
    </w:p>
    <w:p w:rsidR="000F4434" w:rsidRPr="00551537" w:rsidRDefault="000F4434" w:rsidP="000F4434">
      <w:pPr>
        <w:numPr>
          <w:ilvl w:val="0"/>
          <w:numId w:val="1"/>
        </w:numPr>
        <w:tabs>
          <w:tab w:val="left" w:pos="1811"/>
        </w:tabs>
      </w:pPr>
      <w:r w:rsidRPr="00C57C38">
        <w:t xml:space="preserve">Personaliza el menú Aplicaciones, de modo que solamente se muestren las aplicaciones pertenecientes a las categorías: </w:t>
      </w:r>
      <w:r>
        <w:t xml:space="preserve">Herramientas del Sistema, </w:t>
      </w:r>
      <w:r w:rsidRPr="00C57C38">
        <w:t xml:space="preserve">Oficina, </w:t>
      </w:r>
      <w:r>
        <w:t>Accesorios, tu menú personal, y el centro de software de Ubuntu.</w:t>
      </w:r>
      <w:r w:rsidRPr="00C57C38">
        <w:t xml:space="preserve"> </w:t>
      </w:r>
      <w:r w:rsidR="00D85A0E">
        <w:rPr>
          <w:b/>
          <w:bCs/>
        </w:rPr>
        <w:t xml:space="preserve"> </w:t>
      </w:r>
    </w:p>
    <w:p w:rsidR="000F4434" w:rsidRPr="00C57C38" w:rsidRDefault="000F4434" w:rsidP="000F4434">
      <w:pPr>
        <w:numPr>
          <w:ilvl w:val="0"/>
          <w:numId w:val="1"/>
        </w:numPr>
        <w:tabs>
          <w:tab w:val="left" w:pos="1811"/>
        </w:tabs>
      </w:pPr>
      <w:r>
        <w:rPr>
          <w:bCs/>
        </w:rPr>
        <w:t xml:space="preserve">Inicia sesión en el entorno gráfico </w:t>
      </w:r>
      <w:proofErr w:type="spellStart"/>
      <w:r>
        <w:rPr>
          <w:bCs/>
        </w:rPr>
        <w:t>Unity</w:t>
      </w:r>
      <w:proofErr w:type="spellEnd"/>
      <w:r>
        <w:rPr>
          <w:bCs/>
        </w:rPr>
        <w:t xml:space="preserve"> y crea un acceso directo en la barra de </w:t>
      </w:r>
      <w:proofErr w:type="spellStart"/>
      <w:r>
        <w:rPr>
          <w:bCs/>
        </w:rPr>
        <w:t>Unity</w:t>
      </w:r>
      <w:proofErr w:type="spellEnd"/>
      <w:r>
        <w:rPr>
          <w:bCs/>
        </w:rPr>
        <w:t xml:space="preserve"> al gestor de paquetes </w:t>
      </w:r>
      <w:proofErr w:type="spellStart"/>
      <w:r>
        <w:rPr>
          <w:bCs/>
        </w:rPr>
        <w:t>Synaptic</w:t>
      </w:r>
      <w:proofErr w:type="spellEnd"/>
      <w:r>
        <w:rPr>
          <w:bCs/>
        </w:rPr>
        <w:t xml:space="preserve"> y al terminal.</w:t>
      </w:r>
      <w:r w:rsidRPr="00551537">
        <w:rPr>
          <w:b/>
          <w:bCs/>
        </w:rPr>
        <w:t xml:space="preserve"> </w:t>
      </w:r>
      <w:r w:rsidR="00D85A0E">
        <w:rPr>
          <w:b/>
          <w:bCs/>
        </w:rPr>
        <w:t xml:space="preserve"> </w:t>
      </w:r>
    </w:p>
    <w:p w:rsidR="000F4434" w:rsidRPr="003005C9" w:rsidRDefault="000F4434" w:rsidP="000F4434">
      <w:pPr>
        <w:tabs>
          <w:tab w:val="left" w:pos="1811"/>
        </w:tabs>
        <w:rPr>
          <w:b/>
          <w:bCs/>
          <w:u w:val="single"/>
        </w:rPr>
      </w:pPr>
      <w:r>
        <w:rPr>
          <w:b/>
          <w:bCs/>
          <w:u w:val="single"/>
        </w:rPr>
        <w:t xml:space="preserve">PARTE II: </w:t>
      </w:r>
      <w:r w:rsidR="00D85A0E">
        <w:rPr>
          <w:b/>
          <w:bCs/>
          <w:u w:val="single"/>
        </w:rPr>
        <w:t xml:space="preserve"> </w:t>
      </w:r>
    </w:p>
    <w:p w:rsidR="0091174C" w:rsidRDefault="000F4434" w:rsidP="000F4434">
      <w:pPr>
        <w:tabs>
          <w:tab w:val="left" w:pos="1811"/>
        </w:tabs>
      </w:pPr>
      <w:r w:rsidRPr="003005C9">
        <w:rPr>
          <w:bCs/>
        </w:rPr>
        <w:lastRenderedPageBreak/>
        <w:t>DESCRIPCIÓN PREVIA DE LA ACTIVIDAD:</w:t>
      </w:r>
      <w:r w:rsidRPr="003005C9">
        <w:br/>
        <w:t>En este caso, la empresa que solicita tus servicios es una pequeña emp</w:t>
      </w:r>
      <w:r>
        <w:t>resa llamada SERVIMAT S.A.,</w:t>
      </w:r>
      <w:r w:rsidR="00485AFB">
        <w:t xml:space="preserve"> </w:t>
      </w:r>
      <w:r>
        <w:t>que dispone de tres</w:t>
      </w:r>
      <w:r w:rsidRPr="003005C9">
        <w:t xml:space="preserve"> equipos integrados en red. </w:t>
      </w:r>
      <w:r w:rsidR="0097449B">
        <w:t>L</w:t>
      </w:r>
      <w:r>
        <w:t xml:space="preserve">os dos equipos </w:t>
      </w:r>
      <w:proofErr w:type="gramStart"/>
      <w:r>
        <w:t>está</w:t>
      </w:r>
      <w:proofErr w:type="gramEnd"/>
      <w:r>
        <w:t xml:space="preserve"> instalado </w:t>
      </w:r>
      <w:r w:rsidRPr="003005C9">
        <w:t xml:space="preserve">con el sistema operativo </w:t>
      </w:r>
      <w:r>
        <w:t>Ubuntu 12.04 LTS.</w:t>
      </w:r>
      <w:r>
        <w:br/>
      </w:r>
    </w:p>
    <w:p w:rsidR="000F4434" w:rsidRDefault="000F4434" w:rsidP="000F4434">
      <w:pPr>
        <w:tabs>
          <w:tab w:val="left" w:pos="1811"/>
        </w:tabs>
      </w:pPr>
      <w:r>
        <w:t xml:space="preserve">Uno de los equipos Ubuntu es utilizado por un empleado llamado Pedro, en turno de mañana con derechos de administrador y por una empleada llamada Ruth en turno de tarde que es un usuario </w:t>
      </w:r>
      <w:r w:rsidR="00D85A0E">
        <w:t>estándar</w:t>
      </w:r>
      <w:r w:rsidR="0097449B">
        <w:t xml:space="preserve">  y otro usuario estándar como nombre de usuario tu nombre (ej. Matea)</w:t>
      </w:r>
      <w:r>
        <w:t>.</w:t>
      </w:r>
    </w:p>
    <w:p w:rsidR="000F4434" w:rsidRDefault="000F4434" w:rsidP="000F4434">
      <w:pPr>
        <w:tabs>
          <w:tab w:val="left" w:pos="1811"/>
        </w:tabs>
      </w:pPr>
      <w:r>
        <w:t xml:space="preserve">El otro equipo es utilizado por otro empleado llamado Luis que tiene derechos de administrador, y también es utilizado ocasionalmente por la empleada llamada Ruth, que dispone de una cuenta de tipo usuario </w:t>
      </w:r>
      <w:r w:rsidR="00D85A0E">
        <w:t>estándar</w:t>
      </w:r>
      <w:r>
        <w:t xml:space="preserve"> en el mismo</w:t>
      </w:r>
      <w:r w:rsidR="0097449B">
        <w:t xml:space="preserve"> y por otro usuario estándar como nombre de usuario tu apellido (ej. Calleja).</w:t>
      </w:r>
    </w:p>
    <w:p w:rsidR="000F4434" w:rsidRPr="003005C9" w:rsidRDefault="000F4434" w:rsidP="000F4434">
      <w:pPr>
        <w:tabs>
          <w:tab w:val="left" w:pos="1811"/>
        </w:tabs>
      </w:pPr>
      <w:r w:rsidRPr="003005C9">
        <w:t xml:space="preserve"> Para simular</w:t>
      </w:r>
      <w:r>
        <w:t xml:space="preserve"> esta situación, dispones de </w:t>
      </w:r>
      <w:r w:rsidR="00D85A0E">
        <w:t xml:space="preserve">dos </w:t>
      </w:r>
      <w:r w:rsidRPr="003005C9">
        <w:t>máquinas virtuales, situadas en la ubicación:</w:t>
      </w:r>
    </w:p>
    <w:p w:rsidR="000F4434" w:rsidRDefault="00D85A0E" w:rsidP="000F4434">
      <w:pPr>
        <w:tabs>
          <w:tab w:val="left" w:pos="1811"/>
        </w:tabs>
        <w:rPr>
          <w:bCs/>
        </w:rPr>
      </w:pPr>
      <w:r>
        <w:rPr>
          <w:bCs/>
        </w:rPr>
        <w:t xml:space="preserve"> </w:t>
      </w:r>
      <w:r w:rsidR="000F4434" w:rsidRPr="003005C9">
        <w:t xml:space="preserve">1.- </w:t>
      </w:r>
      <w:r w:rsidR="000F4434">
        <w:t>Crea la</w:t>
      </w:r>
      <w:r w:rsidR="000F4434" w:rsidRPr="003005C9">
        <w:t xml:space="preserve">s </w:t>
      </w:r>
      <w:r w:rsidR="000F4434">
        <w:t xml:space="preserve">cuentas de usuario indicadas en los </w:t>
      </w:r>
      <w:r>
        <w:t>dos</w:t>
      </w:r>
      <w:r w:rsidR="000F4434">
        <w:t xml:space="preserve"> equipos, </w:t>
      </w:r>
      <w:r w:rsidR="000F4434" w:rsidRPr="003005C9">
        <w:t>con los derechos de acceso apropiados para cada uno de los usuarios. Crea un</w:t>
      </w:r>
      <w:r w:rsidR="000F4434">
        <w:t>a contraseña para cada usuario. (</w:t>
      </w:r>
      <w:r w:rsidR="0097449B">
        <w:t>Elige</w:t>
      </w:r>
      <w:r w:rsidR="000F4434">
        <w:t xml:space="preserve"> la que consideres oportuna) La empleada Ruth, tiene restringido el acceso a determinados servicios, </w:t>
      </w:r>
      <w:r w:rsidR="0097449B">
        <w:t>sin</w:t>
      </w:r>
      <w:r w:rsidR="000F4434">
        <w:t xml:space="preserve"> embargo, debe poder compartir archivos en la red, conectar con a redes inalámbricas y acceder a dispositivos de a</w:t>
      </w:r>
      <w:r>
        <w:t xml:space="preserve">lmacenamiento externos como </w:t>
      </w:r>
      <w:proofErr w:type="spellStart"/>
      <w:r>
        <w:t>pen</w:t>
      </w:r>
      <w:r w:rsidR="000F4434">
        <w:t>drives</w:t>
      </w:r>
      <w:proofErr w:type="spellEnd"/>
      <w:r w:rsidR="000F4434">
        <w:t>, o discos duros externos.</w:t>
      </w:r>
    </w:p>
    <w:p w:rsidR="000F4434" w:rsidRPr="003005C9" w:rsidRDefault="000F4434" w:rsidP="000F4434">
      <w:pPr>
        <w:tabs>
          <w:tab w:val="left" w:pos="1811"/>
        </w:tabs>
      </w:pPr>
      <w:r w:rsidRPr="003005C9">
        <w:br/>
        <w:t>(Inserta una captura</w:t>
      </w:r>
      <w:r>
        <w:t xml:space="preserve"> en la que se muestren</w:t>
      </w:r>
      <w:r w:rsidRPr="003005C9">
        <w:t xml:space="preserve"> los usuarios creados en </w:t>
      </w:r>
      <w:r>
        <w:t xml:space="preserve">los dos equipos Ubuntu, y los privilegios del </w:t>
      </w:r>
      <w:proofErr w:type="spellStart"/>
      <w:r>
        <w:t>usuari</w:t>
      </w:r>
      <w:proofErr w:type="spellEnd"/>
      <w:r>
        <w:t>@ Ruth)</w:t>
      </w:r>
    </w:p>
    <w:p w:rsidR="000F4434" w:rsidRDefault="000F4434" w:rsidP="000F4434">
      <w:pPr>
        <w:tabs>
          <w:tab w:val="left" w:pos="1811"/>
        </w:tabs>
      </w:pPr>
      <w:r w:rsidRPr="003005C9">
        <w:t xml:space="preserve">2.- </w:t>
      </w:r>
      <w:r>
        <w:t xml:space="preserve">Crea un grupo llamado SERVIMAT, al </w:t>
      </w:r>
      <w:proofErr w:type="spellStart"/>
      <w:r>
        <w:t>cuál</w:t>
      </w:r>
      <w:proofErr w:type="spellEnd"/>
      <w:r>
        <w:t xml:space="preserve"> deben pertenecer los usuarios Pedro y Ruth.</w:t>
      </w:r>
    </w:p>
    <w:p w:rsidR="000F4434" w:rsidRPr="00A711D3" w:rsidRDefault="000F4434" w:rsidP="000F4434">
      <w:pPr>
        <w:tabs>
          <w:tab w:val="left" w:pos="1811"/>
        </w:tabs>
      </w:pPr>
      <w:r w:rsidRPr="00C57C38">
        <w:t xml:space="preserve">Inserta una captura donde se observe el grupo y los usuarios que pertenecen al grupo. </w:t>
      </w:r>
      <w:r w:rsidRPr="003005C9">
        <w:br/>
      </w:r>
    </w:p>
    <w:p w:rsidR="000F4434" w:rsidRDefault="000F4434" w:rsidP="000F4434">
      <w:pPr>
        <w:tabs>
          <w:tab w:val="left" w:pos="1811"/>
        </w:tabs>
      </w:pPr>
      <w:r w:rsidRPr="003005C9">
        <w:t xml:space="preserve">3.- </w:t>
      </w:r>
      <w:r>
        <w:t>Realiza las siguientes acciones:</w:t>
      </w:r>
    </w:p>
    <w:p w:rsidR="000F4434" w:rsidRDefault="000F4434" w:rsidP="000F4434">
      <w:pPr>
        <w:tabs>
          <w:tab w:val="left" w:pos="1811"/>
        </w:tabs>
      </w:pPr>
      <w:r>
        <w:t xml:space="preserve">- </w:t>
      </w:r>
      <w:r w:rsidRPr="003005C9">
        <w:t>Cambia el nombre de</w:t>
      </w:r>
      <w:r>
        <w:t xml:space="preserve"> los</w:t>
      </w:r>
      <w:r w:rsidRPr="003005C9">
        <w:t xml:space="preserve"> equipo</w:t>
      </w:r>
      <w:r>
        <w:t>s, asignando los siguientes nombres:</w:t>
      </w:r>
    </w:p>
    <w:p w:rsidR="000F4434" w:rsidRPr="003265CF" w:rsidRDefault="000F4434" w:rsidP="000F4434">
      <w:pPr>
        <w:tabs>
          <w:tab w:val="left" w:pos="1811"/>
        </w:tabs>
      </w:pPr>
      <w:r w:rsidRPr="003265CF">
        <w:t>Equipo Ubuntu (usuarios Pedro-Ruth)</w:t>
      </w:r>
      <w:r>
        <w:t>: EQUIPO-</w:t>
      </w:r>
      <w:r w:rsidR="0097449B">
        <w:t>nombre alumno</w:t>
      </w:r>
      <w:r>
        <w:t>.</w:t>
      </w:r>
    </w:p>
    <w:p w:rsidR="000F4434" w:rsidRDefault="000F4434" w:rsidP="000F4434">
      <w:pPr>
        <w:tabs>
          <w:tab w:val="left" w:pos="1811"/>
        </w:tabs>
      </w:pPr>
      <w:r>
        <w:t>Equipo Ubuntu (usuarios Luis</w:t>
      </w:r>
      <w:r w:rsidRPr="003265CF">
        <w:t>-Ruth)</w:t>
      </w:r>
      <w:r>
        <w:t>: EQUIPO-LUIS.</w:t>
      </w:r>
    </w:p>
    <w:p w:rsidR="000F4434" w:rsidRDefault="000F4434" w:rsidP="000F4434">
      <w:pPr>
        <w:tabs>
          <w:tab w:val="left" w:pos="1811"/>
        </w:tabs>
      </w:pPr>
      <w:r>
        <w:t>- Conecta los tres equipos en red, utilizando la red interna de Virtual Box, aplicado la siguiente configuración de red:</w:t>
      </w:r>
    </w:p>
    <w:tbl>
      <w:tblPr>
        <w:tblStyle w:val="Tablaconcuadrcula"/>
        <w:tblW w:w="0" w:type="auto"/>
        <w:tblLook w:val="04A0" w:firstRow="1" w:lastRow="0" w:firstColumn="1" w:lastColumn="0" w:noHBand="0" w:noVBand="1"/>
      </w:tblPr>
      <w:tblGrid>
        <w:gridCol w:w="2881"/>
        <w:gridCol w:w="2882"/>
      </w:tblGrid>
      <w:tr w:rsidR="00D85A0E" w:rsidTr="00A3023A">
        <w:tc>
          <w:tcPr>
            <w:tcW w:w="2881" w:type="dxa"/>
          </w:tcPr>
          <w:p w:rsidR="00D85A0E" w:rsidRDefault="0097449B" w:rsidP="00A3023A">
            <w:pPr>
              <w:tabs>
                <w:tab w:val="left" w:pos="1811"/>
              </w:tabs>
            </w:pPr>
            <w:r>
              <w:t>EQUIPO-nombre alumno</w:t>
            </w:r>
            <w:r w:rsidR="00D85A0E">
              <w:t>:</w:t>
            </w:r>
          </w:p>
          <w:p w:rsidR="00D85A0E" w:rsidRDefault="00D85A0E" w:rsidP="00A3023A">
            <w:pPr>
              <w:tabs>
                <w:tab w:val="left" w:pos="1811"/>
              </w:tabs>
            </w:pPr>
          </w:p>
        </w:tc>
        <w:tc>
          <w:tcPr>
            <w:tcW w:w="2882" w:type="dxa"/>
          </w:tcPr>
          <w:p w:rsidR="00D85A0E" w:rsidRPr="003265CF" w:rsidRDefault="00D85A0E" w:rsidP="00A3023A">
            <w:pPr>
              <w:tabs>
                <w:tab w:val="left" w:pos="1811"/>
              </w:tabs>
            </w:pPr>
            <w:r>
              <w:t>EQUIPO-LUIS:</w:t>
            </w:r>
          </w:p>
          <w:p w:rsidR="00D85A0E" w:rsidRDefault="00D85A0E" w:rsidP="00A3023A">
            <w:pPr>
              <w:tabs>
                <w:tab w:val="left" w:pos="1811"/>
              </w:tabs>
            </w:pPr>
          </w:p>
        </w:tc>
      </w:tr>
      <w:tr w:rsidR="00D85A0E" w:rsidTr="00A3023A">
        <w:tc>
          <w:tcPr>
            <w:tcW w:w="2881" w:type="dxa"/>
          </w:tcPr>
          <w:p w:rsidR="00D85A0E" w:rsidRDefault="00D85A0E" w:rsidP="00A3023A">
            <w:pPr>
              <w:tabs>
                <w:tab w:val="left" w:pos="1811"/>
              </w:tabs>
            </w:pPr>
            <w:r>
              <w:t>Dirección IP: 192.168.1.20</w:t>
            </w:r>
          </w:p>
          <w:p w:rsidR="00D85A0E" w:rsidRDefault="00D85A0E" w:rsidP="00A3023A">
            <w:pPr>
              <w:tabs>
                <w:tab w:val="left" w:pos="1811"/>
              </w:tabs>
            </w:pPr>
          </w:p>
        </w:tc>
        <w:tc>
          <w:tcPr>
            <w:tcW w:w="2882" w:type="dxa"/>
          </w:tcPr>
          <w:p w:rsidR="00D85A0E" w:rsidRDefault="00D85A0E" w:rsidP="00A3023A">
            <w:pPr>
              <w:tabs>
                <w:tab w:val="left" w:pos="1811"/>
              </w:tabs>
            </w:pPr>
            <w:r>
              <w:t>Dirección IP: 192.168.1.30</w:t>
            </w:r>
          </w:p>
          <w:p w:rsidR="00D85A0E" w:rsidRDefault="00D85A0E" w:rsidP="00A3023A">
            <w:pPr>
              <w:tabs>
                <w:tab w:val="left" w:pos="1811"/>
              </w:tabs>
            </w:pPr>
          </w:p>
        </w:tc>
      </w:tr>
      <w:tr w:rsidR="00D85A0E" w:rsidTr="00A3023A">
        <w:tc>
          <w:tcPr>
            <w:tcW w:w="2881" w:type="dxa"/>
          </w:tcPr>
          <w:p w:rsidR="00D85A0E" w:rsidRDefault="00D85A0E" w:rsidP="00A3023A">
            <w:pPr>
              <w:tabs>
                <w:tab w:val="left" w:pos="1811"/>
              </w:tabs>
            </w:pPr>
            <w:r>
              <w:t>Máscara: 255.255.255.0</w:t>
            </w:r>
          </w:p>
          <w:p w:rsidR="00D85A0E" w:rsidRDefault="00D85A0E" w:rsidP="00A3023A">
            <w:pPr>
              <w:tabs>
                <w:tab w:val="left" w:pos="1811"/>
              </w:tabs>
            </w:pPr>
          </w:p>
        </w:tc>
        <w:tc>
          <w:tcPr>
            <w:tcW w:w="2882" w:type="dxa"/>
          </w:tcPr>
          <w:p w:rsidR="00D85A0E" w:rsidRDefault="00D85A0E" w:rsidP="00A3023A">
            <w:pPr>
              <w:tabs>
                <w:tab w:val="left" w:pos="1811"/>
              </w:tabs>
            </w:pPr>
            <w:r>
              <w:t>Máscara: 255.255.255.0</w:t>
            </w:r>
          </w:p>
          <w:p w:rsidR="00D85A0E" w:rsidRDefault="00D85A0E" w:rsidP="00A3023A">
            <w:pPr>
              <w:tabs>
                <w:tab w:val="left" w:pos="1811"/>
              </w:tabs>
            </w:pPr>
          </w:p>
        </w:tc>
      </w:tr>
    </w:tbl>
    <w:p w:rsidR="000F4434" w:rsidRPr="003265CF" w:rsidRDefault="000F4434" w:rsidP="000F4434">
      <w:pPr>
        <w:tabs>
          <w:tab w:val="left" w:pos="1811"/>
        </w:tabs>
      </w:pPr>
      <w:r>
        <w:t>Comprueba la conectividad entre equipos.</w:t>
      </w:r>
    </w:p>
    <w:p w:rsidR="000F4434" w:rsidRDefault="000F4434" w:rsidP="000F4434">
      <w:pPr>
        <w:tabs>
          <w:tab w:val="left" w:pos="1811"/>
        </w:tabs>
      </w:pPr>
      <w:r>
        <w:lastRenderedPageBreak/>
        <w:t>Inserta una o varias capturas de pantalla en la que se muestre la respuesta entre equipos (conectividad)</w:t>
      </w:r>
    </w:p>
    <w:p w:rsidR="000F4434" w:rsidRDefault="000F4434" w:rsidP="000F4434">
      <w:pPr>
        <w:tabs>
          <w:tab w:val="left" w:pos="1811"/>
        </w:tabs>
      </w:pPr>
      <w:r>
        <w:t>Inserta una captura de pantalla en la que se muestren los equipos en red, desde el entorno gráfico de Ubuntu. (</w:t>
      </w:r>
      <w:proofErr w:type="gramStart"/>
      <w:r>
        <w:t>al</w:t>
      </w:r>
      <w:proofErr w:type="gramEnd"/>
      <w:r>
        <w:t xml:space="preserve"> menos los dos equipos </w:t>
      </w:r>
      <w:proofErr w:type="spellStart"/>
      <w:r>
        <w:t>ubuntu</w:t>
      </w:r>
      <w:proofErr w:type="spellEnd"/>
      <w:r>
        <w:t>)</w:t>
      </w:r>
    </w:p>
    <w:p w:rsidR="000F4434" w:rsidRPr="002C5FDA" w:rsidRDefault="00D85A0E" w:rsidP="000F4434">
      <w:pPr>
        <w:tabs>
          <w:tab w:val="left" w:pos="1811"/>
        </w:tabs>
        <w:rPr>
          <w:b/>
        </w:rPr>
      </w:pPr>
      <w:r>
        <w:rPr>
          <w:b/>
        </w:rPr>
        <w:t xml:space="preserve"> </w:t>
      </w:r>
    </w:p>
    <w:p w:rsidR="000F4434" w:rsidRDefault="000F4434" w:rsidP="000F4434">
      <w:pPr>
        <w:tabs>
          <w:tab w:val="left" w:pos="1811"/>
        </w:tabs>
      </w:pPr>
      <w:r w:rsidRPr="003005C9">
        <w:t xml:space="preserve">4.- Crea una carpeta en </w:t>
      </w:r>
      <w:r>
        <w:t xml:space="preserve">la carpeta personal de Pedro, llamada </w:t>
      </w:r>
      <w:proofErr w:type="spellStart"/>
      <w:r>
        <w:t>servimat</w:t>
      </w:r>
      <w:proofErr w:type="spellEnd"/>
      <w:r>
        <w:t xml:space="preserve">, y crea dentro de la misma dos archivos de texto cualesquiera. </w:t>
      </w:r>
      <w:r w:rsidR="0097449B">
        <w:t>Asigna</w:t>
      </w:r>
      <w:r>
        <w:t xml:space="preserve"> a la carpeta los siguientes permisos: </w:t>
      </w:r>
    </w:p>
    <w:p w:rsidR="000F4434" w:rsidRDefault="000F4434" w:rsidP="000F4434">
      <w:pPr>
        <w:tabs>
          <w:tab w:val="left" w:pos="1811"/>
        </w:tabs>
      </w:pPr>
      <w:r>
        <w:t xml:space="preserve">El propietario(Pedro), tendrá todos los permisos, los miembros del grupo </w:t>
      </w:r>
      <w:proofErr w:type="spellStart"/>
      <w:r>
        <w:t>servimat</w:t>
      </w:r>
      <w:proofErr w:type="spellEnd"/>
      <w:r>
        <w:t xml:space="preserve"> podrán listar archivos y ver el contenido de los mismos pero no hacer modificaciones, y el resto de usuarios podrán ver el contenido de la carpeta pero no podrán sin embargo ni ver el contenido de los archivos ni modificarlo.</w:t>
      </w:r>
    </w:p>
    <w:p w:rsidR="000F4434" w:rsidRDefault="000F4434" w:rsidP="000F4434">
      <w:pPr>
        <w:tabs>
          <w:tab w:val="left" w:pos="1811"/>
        </w:tabs>
      </w:pPr>
      <w:r>
        <w:t>Muestra los permisos asignados mediante una captura de pantalla, inicia sesión con Ruth, y comprueba los permisos asignados (inserta una captura)</w:t>
      </w:r>
    </w:p>
    <w:p w:rsidR="000F4434" w:rsidRDefault="000F4434" w:rsidP="000F4434">
      <w:pPr>
        <w:tabs>
          <w:tab w:val="left" w:pos="1811"/>
        </w:tabs>
        <w:rPr>
          <w:bCs/>
        </w:rPr>
      </w:pPr>
      <w:r>
        <w:rPr>
          <w:bCs/>
        </w:rPr>
        <w:t>5.- Crea una carpeta en el escritorio del usuario Luis llamada compartida-</w:t>
      </w:r>
      <w:proofErr w:type="spellStart"/>
      <w:r>
        <w:rPr>
          <w:bCs/>
        </w:rPr>
        <w:t>luis</w:t>
      </w:r>
      <w:proofErr w:type="spellEnd"/>
      <w:r>
        <w:rPr>
          <w:bCs/>
        </w:rPr>
        <w:t>, (equipo-</w:t>
      </w:r>
      <w:proofErr w:type="spellStart"/>
      <w:r>
        <w:rPr>
          <w:bCs/>
        </w:rPr>
        <w:t>luis</w:t>
      </w:r>
      <w:proofErr w:type="spellEnd"/>
      <w:r>
        <w:rPr>
          <w:bCs/>
        </w:rPr>
        <w:t xml:space="preserve">), y compártela en la red, de forma que cualquier usuario de la red pueda leer y escribir en la carpeta. </w:t>
      </w:r>
      <w:r w:rsidR="00D85A0E">
        <w:rPr>
          <w:bCs/>
        </w:rPr>
        <w:t>Incluso</w:t>
      </w:r>
      <w:r>
        <w:rPr>
          <w:bCs/>
        </w:rPr>
        <w:t xml:space="preserve"> si no dispone de cuenta de usuario en el equipo).</w:t>
      </w:r>
    </w:p>
    <w:p w:rsidR="000F4434" w:rsidRDefault="000F4434" w:rsidP="000F4434">
      <w:pPr>
        <w:tabs>
          <w:tab w:val="left" w:pos="1811"/>
        </w:tabs>
        <w:rPr>
          <w:bCs/>
        </w:rPr>
      </w:pPr>
      <w:r>
        <w:rPr>
          <w:bCs/>
        </w:rPr>
        <w:t xml:space="preserve">Comprueba el acceso a la carpeta compartida desde el otro equipo </w:t>
      </w:r>
      <w:proofErr w:type="spellStart"/>
      <w:r>
        <w:rPr>
          <w:bCs/>
        </w:rPr>
        <w:t>ubuntu</w:t>
      </w:r>
      <w:proofErr w:type="spellEnd"/>
      <w:r>
        <w:rPr>
          <w:bCs/>
        </w:rPr>
        <w:t>, creando una carpeta nueva en la carpeta compartida, con tu nombre.</w:t>
      </w:r>
    </w:p>
    <w:p w:rsidR="000F4434" w:rsidRDefault="000F4434" w:rsidP="000F4434">
      <w:pPr>
        <w:tabs>
          <w:tab w:val="left" w:pos="1811"/>
        </w:tabs>
        <w:rPr>
          <w:bCs/>
        </w:rPr>
      </w:pPr>
      <w:r>
        <w:rPr>
          <w:bCs/>
        </w:rPr>
        <w:t>(</w:t>
      </w:r>
      <w:r w:rsidR="00D85A0E">
        <w:rPr>
          <w:bCs/>
        </w:rPr>
        <w:t>Inserta</w:t>
      </w:r>
      <w:r>
        <w:rPr>
          <w:bCs/>
        </w:rPr>
        <w:t xml:space="preserve"> una captura en la que se muestre la creación de la carpeta en la carpeta compartida desde el otro equipo Ubuntu (</w:t>
      </w:r>
      <w:r w:rsidR="0097449B">
        <w:t>EQUIPO-nombre alumno</w:t>
      </w:r>
      <w:r>
        <w:rPr>
          <w:bCs/>
        </w:rPr>
        <w:t>).</w:t>
      </w:r>
    </w:p>
    <w:p w:rsidR="000F4434" w:rsidRPr="006452F1" w:rsidRDefault="00D85A0E" w:rsidP="000F4434">
      <w:pPr>
        <w:tabs>
          <w:tab w:val="left" w:pos="1811"/>
        </w:tabs>
        <w:rPr>
          <w:b/>
          <w:bCs/>
        </w:rPr>
      </w:pPr>
      <w:r>
        <w:rPr>
          <w:bCs/>
        </w:rPr>
        <w:t xml:space="preserve"> </w:t>
      </w:r>
      <w:r>
        <w:rPr>
          <w:b/>
          <w:bCs/>
        </w:rPr>
        <w:t xml:space="preserve"> </w:t>
      </w:r>
    </w:p>
    <w:p w:rsidR="000F4434" w:rsidRDefault="000F4434" w:rsidP="000F4434">
      <w:pPr>
        <w:tabs>
          <w:tab w:val="left" w:pos="1811"/>
        </w:tabs>
        <w:rPr>
          <w:bCs/>
        </w:rPr>
      </w:pPr>
      <w:r>
        <w:rPr>
          <w:bCs/>
        </w:rPr>
        <w:t>6.- Instala el drive</w:t>
      </w:r>
      <w:r w:rsidR="00006443">
        <w:rPr>
          <w:bCs/>
        </w:rPr>
        <w:t>r de la impresora HP LASERJET 2200</w:t>
      </w:r>
      <w:r>
        <w:rPr>
          <w:bCs/>
        </w:rPr>
        <w:t xml:space="preserve">, en el equipo de Luis. (Recuerda que debes hacer la instalación utilizando el entorno gráfico </w:t>
      </w:r>
      <w:proofErr w:type="spellStart"/>
      <w:r>
        <w:rPr>
          <w:bCs/>
        </w:rPr>
        <w:t>Unity</w:t>
      </w:r>
      <w:proofErr w:type="spellEnd"/>
      <w:r>
        <w:rPr>
          <w:bCs/>
        </w:rPr>
        <w:t>)</w:t>
      </w:r>
    </w:p>
    <w:p w:rsidR="000F4434" w:rsidRDefault="000F4434" w:rsidP="000F4434">
      <w:pPr>
        <w:tabs>
          <w:tab w:val="left" w:pos="1811"/>
        </w:tabs>
        <w:rPr>
          <w:bCs/>
        </w:rPr>
      </w:pPr>
      <w:r>
        <w:rPr>
          <w:bCs/>
        </w:rPr>
        <w:t>Comparte la impresora, y configura todo lo necesario para que sea posible imprimir en la misma tanto desde</w:t>
      </w:r>
      <w:r w:rsidR="0097449B">
        <w:rPr>
          <w:bCs/>
        </w:rPr>
        <w:t xml:space="preserve"> su equipo como desde </w:t>
      </w:r>
      <w:r>
        <w:rPr>
          <w:bCs/>
        </w:rPr>
        <w:t xml:space="preserve"> el otro equipo </w:t>
      </w:r>
      <w:proofErr w:type="spellStart"/>
      <w:r>
        <w:rPr>
          <w:bCs/>
        </w:rPr>
        <w:t>ubuntu</w:t>
      </w:r>
      <w:proofErr w:type="spellEnd"/>
      <w:r>
        <w:rPr>
          <w:bCs/>
        </w:rPr>
        <w:t>.</w:t>
      </w:r>
    </w:p>
    <w:p w:rsidR="000F4434" w:rsidRDefault="000F4434" w:rsidP="00342AF1">
      <w:pPr>
        <w:tabs>
          <w:tab w:val="left" w:pos="1811"/>
        </w:tabs>
        <w:rPr>
          <w:bCs/>
        </w:rPr>
      </w:pPr>
      <w:r>
        <w:rPr>
          <w:bCs/>
        </w:rPr>
        <w:t>Ilustra el proceso con capturas de pantalla.</w:t>
      </w:r>
    </w:p>
    <w:p w:rsidR="000750B1" w:rsidRPr="006452F1" w:rsidRDefault="00D85A0E" w:rsidP="000750B1">
      <w:pPr>
        <w:tabs>
          <w:tab w:val="left" w:pos="1811"/>
        </w:tabs>
        <w:rPr>
          <w:b/>
          <w:bCs/>
        </w:rPr>
      </w:pPr>
      <w:r>
        <w:rPr>
          <w:b/>
          <w:bCs/>
        </w:rPr>
        <w:t xml:space="preserve"> </w:t>
      </w:r>
    </w:p>
    <w:p w:rsidR="000750B1" w:rsidRPr="00342AF1" w:rsidRDefault="000750B1" w:rsidP="00342AF1">
      <w:pPr>
        <w:tabs>
          <w:tab w:val="left" w:pos="1811"/>
        </w:tabs>
        <w:rPr>
          <w:bCs/>
        </w:rPr>
      </w:pPr>
    </w:p>
    <w:sectPr w:rsidR="000750B1" w:rsidRPr="00342AF1" w:rsidSect="00E5458B">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6C9" w:rsidRDefault="002636C9" w:rsidP="00ED153D">
      <w:pPr>
        <w:spacing w:after="0" w:line="240" w:lineRule="auto"/>
      </w:pPr>
      <w:r>
        <w:separator/>
      </w:r>
    </w:p>
  </w:endnote>
  <w:endnote w:type="continuationSeparator" w:id="0">
    <w:p w:rsidR="002636C9" w:rsidRDefault="002636C9" w:rsidP="00ED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53D" w:rsidRDefault="00ED153D" w:rsidP="00ED153D">
    <w:pPr>
      <w:pStyle w:val="Piedepgina"/>
      <w:jc w:val="center"/>
      <w:rPr>
        <w:i/>
      </w:rPr>
    </w:pPr>
    <w:r w:rsidRPr="00ED153D">
      <w:rPr>
        <w:i/>
      </w:rPr>
      <w:t xml:space="preserve">Sistemas operativos </w:t>
    </w:r>
    <w:proofErr w:type="spellStart"/>
    <w:r w:rsidRPr="00ED153D">
      <w:rPr>
        <w:i/>
      </w:rPr>
      <w:t>Monopuesto</w:t>
    </w:r>
    <w:proofErr w:type="spellEnd"/>
    <w:r w:rsidRPr="00ED153D">
      <w:rPr>
        <w:i/>
      </w:rPr>
      <w:t xml:space="preserve"> (S.O.M.)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6C9" w:rsidRDefault="002636C9" w:rsidP="00ED153D">
      <w:pPr>
        <w:spacing w:after="0" w:line="240" w:lineRule="auto"/>
      </w:pPr>
      <w:r>
        <w:separator/>
      </w:r>
    </w:p>
  </w:footnote>
  <w:footnote w:type="continuationSeparator" w:id="0">
    <w:p w:rsidR="002636C9" w:rsidRDefault="002636C9" w:rsidP="00ED1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53D" w:rsidRDefault="00ED153D" w:rsidP="00ED153D">
    <w:pPr>
      <w:pStyle w:val="Encabezado"/>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D653D"/>
    <w:multiLevelType w:val="hybridMultilevel"/>
    <w:tmpl w:val="4F2830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C6732AB"/>
    <w:multiLevelType w:val="multilevel"/>
    <w:tmpl w:val="EA38E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2AF1"/>
    <w:rsid w:val="00006443"/>
    <w:rsid w:val="000152B3"/>
    <w:rsid w:val="00062518"/>
    <w:rsid w:val="000750B1"/>
    <w:rsid w:val="00082AB1"/>
    <w:rsid w:val="000F4434"/>
    <w:rsid w:val="00130A30"/>
    <w:rsid w:val="0022358C"/>
    <w:rsid w:val="002435DF"/>
    <w:rsid w:val="002636C9"/>
    <w:rsid w:val="00342AF1"/>
    <w:rsid w:val="00485AFB"/>
    <w:rsid w:val="00504A87"/>
    <w:rsid w:val="00557288"/>
    <w:rsid w:val="005D6188"/>
    <w:rsid w:val="00660844"/>
    <w:rsid w:val="00730755"/>
    <w:rsid w:val="0078716D"/>
    <w:rsid w:val="008C1919"/>
    <w:rsid w:val="0091174C"/>
    <w:rsid w:val="0097449B"/>
    <w:rsid w:val="00A028FA"/>
    <w:rsid w:val="00A231C5"/>
    <w:rsid w:val="00A33719"/>
    <w:rsid w:val="00A35122"/>
    <w:rsid w:val="00A441CA"/>
    <w:rsid w:val="00B701F6"/>
    <w:rsid w:val="00D85A0E"/>
    <w:rsid w:val="00E5458B"/>
    <w:rsid w:val="00ED153D"/>
    <w:rsid w:val="00FE66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5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15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153D"/>
  </w:style>
  <w:style w:type="paragraph" w:styleId="Piedepgina">
    <w:name w:val="footer"/>
    <w:basedOn w:val="Normal"/>
    <w:link w:val="PiedepginaCar"/>
    <w:uiPriority w:val="99"/>
    <w:unhideWhenUsed/>
    <w:rsid w:val="00ED15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153D"/>
  </w:style>
  <w:style w:type="paragraph" w:styleId="Textodeglobo">
    <w:name w:val="Balloon Text"/>
    <w:basedOn w:val="Normal"/>
    <w:link w:val="TextodegloboCar"/>
    <w:uiPriority w:val="99"/>
    <w:semiHidden/>
    <w:unhideWhenUsed/>
    <w:rsid w:val="00ED1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53D"/>
    <w:rPr>
      <w:rFonts w:ascii="Tahoma" w:hAnsi="Tahoma" w:cs="Tahoma"/>
      <w:sz w:val="16"/>
      <w:szCs w:val="16"/>
    </w:rPr>
  </w:style>
  <w:style w:type="table" w:styleId="Tablaconcuadrcula">
    <w:name w:val="Table Grid"/>
    <w:basedOn w:val="Tablanormal"/>
    <w:uiPriority w:val="59"/>
    <w:rsid w:val="00ED1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F44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N:\CURSO%202012-2013\SOM\plantilla_examen_som.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plantilla_examen_som</Template>
  <TotalTime>17</TotalTime>
  <Pages>4</Pages>
  <Words>1054</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Nuria</cp:lastModifiedBy>
  <cp:revision>6</cp:revision>
  <dcterms:created xsi:type="dcterms:W3CDTF">2015-05-31T23:22:00Z</dcterms:created>
  <dcterms:modified xsi:type="dcterms:W3CDTF">2016-05-21T14:35:00Z</dcterms:modified>
</cp:coreProperties>
</file>