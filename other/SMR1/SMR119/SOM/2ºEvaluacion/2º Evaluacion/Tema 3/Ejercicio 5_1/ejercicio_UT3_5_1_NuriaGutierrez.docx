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3756"/>
        <w:gridCol w:w="1487"/>
        <w:gridCol w:w="460"/>
      </w:tblGrid>
      <w:tr w:rsidR="002F5C04" w:rsidTr="00646499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50" w:type="dxa"/>
          </w:tcPr>
          <w:p w:rsidR="002F5C04" w:rsidRPr="000956EC" w:rsidRDefault="002F5C04" w:rsidP="00871B3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142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2F5C04" w:rsidRDefault="00646499" w:rsidP="00871B3D">
            <w:r>
              <w:t>SISTEMAS OPERATIVOS MONOPUESTO</w:t>
            </w:r>
          </w:p>
        </w:tc>
        <w:tc>
          <w:tcPr>
            <w:tcW w:w="1487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2F5C04" w:rsidRDefault="004D33D8" w:rsidP="00871B3D">
            <w:r>
              <w:t>2</w:t>
            </w:r>
          </w:p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50" w:type="dxa"/>
          </w:tcPr>
          <w:p w:rsidR="002F5C04" w:rsidRPr="000956EC" w:rsidRDefault="00737531" w:rsidP="00871B3D">
            <w:pPr>
              <w:rPr>
                <w:b/>
              </w:rPr>
            </w:pPr>
            <w:r>
              <w:rPr>
                <w:b/>
              </w:rPr>
              <w:t>UT3</w:t>
            </w:r>
          </w:p>
        </w:tc>
        <w:tc>
          <w:tcPr>
            <w:tcW w:w="6876" w:type="dxa"/>
            <w:gridSpan w:val="4"/>
          </w:tcPr>
          <w:p w:rsidR="002F5C04" w:rsidRDefault="002F5C04" w:rsidP="00871B3D"/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50" w:type="dxa"/>
          </w:tcPr>
          <w:p w:rsidR="002F5C04" w:rsidRPr="000956EC" w:rsidRDefault="007255A7" w:rsidP="00871B3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76" w:type="dxa"/>
            <w:gridSpan w:val="4"/>
          </w:tcPr>
          <w:p w:rsidR="002F5C04" w:rsidRDefault="002F5C04" w:rsidP="00871B3D"/>
        </w:tc>
      </w:tr>
      <w:tr w:rsidR="000956EC" w:rsidTr="0032457D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5"/>
          </w:tcPr>
          <w:p w:rsidR="000956EC" w:rsidRDefault="008F4120" w:rsidP="00871B3D">
            <w:r>
              <w:t xml:space="preserve">Nuria </w:t>
            </w:r>
            <w:r w:rsidR="00D41045">
              <w:t>Gutiérrez</w:t>
            </w:r>
            <w:r>
              <w:t xml:space="preserve"> Liaño</w:t>
            </w:r>
          </w:p>
        </w:tc>
      </w:tr>
    </w:tbl>
    <w:p w:rsidR="00E5458B" w:rsidRDefault="00E5458B" w:rsidP="002F5C04">
      <w:pPr>
        <w:tabs>
          <w:tab w:val="left" w:pos="1811"/>
        </w:tabs>
      </w:pPr>
    </w:p>
    <w:p w:rsidR="00D121C1" w:rsidRDefault="009F0A29" w:rsidP="00D121C1">
      <w:pPr>
        <w:tabs>
          <w:tab w:val="left" w:pos="1811"/>
        </w:tabs>
        <w:jc w:val="both"/>
      </w:pPr>
      <w:r w:rsidRPr="009F0A29">
        <w:rPr>
          <w:b/>
        </w:rPr>
        <w:t>Inserta unas capturas de pantalla de cada operación realizada</w:t>
      </w:r>
      <w:r w:rsidR="00D121C1">
        <w:rPr>
          <w:b/>
        </w:rPr>
        <w:t>, recorta las ventanas para mostrar solamente la información estrictamente necesaria</w:t>
      </w:r>
      <w:r>
        <w:t>.</w:t>
      </w:r>
    </w:p>
    <w:p w:rsidR="00D121C1" w:rsidRPr="00D121C1" w:rsidRDefault="00D121C1" w:rsidP="00D121C1">
      <w:pPr>
        <w:tabs>
          <w:tab w:val="left" w:pos="1811"/>
        </w:tabs>
        <w:jc w:val="both"/>
        <w:rPr>
          <w:b/>
        </w:rPr>
      </w:pPr>
      <w:r w:rsidRPr="00D121C1">
        <w:rPr>
          <w:b/>
        </w:rPr>
        <w:t>Una vez finalizado el ejercicio completamente tienes que subirlos a chamilo, para su calificación.</w:t>
      </w:r>
    </w:p>
    <w:p w:rsidR="004D33D8" w:rsidRPr="00B62C84" w:rsidRDefault="004D33D8" w:rsidP="00B62C84">
      <w:pPr>
        <w:pStyle w:val="Prrafodelista"/>
        <w:numPr>
          <w:ilvl w:val="0"/>
          <w:numId w:val="4"/>
        </w:numPr>
        <w:rPr>
          <w:b/>
          <w:sz w:val="24"/>
        </w:rPr>
      </w:pPr>
      <w:r w:rsidRPr="00B62C84">
        <w:rPr>
          <w:b/>
          <w:sz w:val="24"/>
        </w:rPr>
        <w:t>Crea una maquina virtual utilizando Virtual Box con las siguientes características:</w:t>
      </w:r>
    </w:p>
    <w:p w:rsidR="004D33D8" w:rsidRDefault="004D33D8" w:rsidP="004D33D8">
      <w:r>
        <w:t>Procesador: 2 procesadores.</w:t>
      </w:r>
    </w:p>
    <w:p w:rsidR="004D33D8" w:rsidRDefault="004D33D8" w:rsidP="004D33D8">
      <w:r>
        <w:t>Memoria RAM: 1 Gbyte.</w:t>
      </w:r>
    </w:p>
    <w:p w:rsidR="004D33D8" w:rsidRDefault="004D33D8" w:rsidP="004D33D8">
      <w:r>
        <w:t>Almacenamiento:</w:t>
      </w:r>
    </w:p>
    <w:p w:rsidR="004D33D8" w:rsidRDefault="004D33D8" w:rsidP="004D33D8">
      <w:r>
        <w:t>Disco duro 1:</w:t>
      </w:r>
    </w:p>
    <w:p w:rsidR="004D33D8" w:rsidRDefault="004D33D8" w:rsidP="004D33D8">
      <w:r>
        <w:t>Tamaño: 100 Gbytes.</w:t>
      </w:r>
    </w:p>
    <w:p w:rsidR="004D33D8" w:rsidRDefault="004D33D8" w:rsidP="004D33D8">
      <w:r>
        <w:t>Tipo de archivo: VMDK (Dinámico)</w:t>
      </w:r>
    </w:p>
    <w:p w:rsidR="004D33D8" w:rsidRDefault="004D33D8" w:rsidP="004D33D8">
      <w:r>
        <w:t>Disco duro 2:</w:t>
      </w:r>
    </w:p>
    <w:p w:rsidR="004D33D8" w:rsidRDefault="004D33D8" w:rsidP="004D33D8">
      <w:r>
        <w:t>Tamaño: 80 Gbytes.</w:t>
      </w:r>
    </w:p>
    <w:p w:rsidR="004D33D8" w:rsidRDefault="004D33D8" w:rsidP="004D33D8">
      <w:r>
        <w:t>Tipo de archivo: VMDK (Dinámico)</w:t>
      </w:r>
    </w:p>
    <w:p w:rsidR="004D33D8" w:rsidRDefault="004D33D8" w:rsidP="004D33D8">
      <w:r>
        <w:t>1 Unidad de CD/DVD</w:t>
      </w:r>
    </w:p>
    <w:p w:rsidR="004D33D8" w:rsidRDefault="004D33D8" w:rsidP="004D33D8">
      <w:r>
        <w:t>Tarjeta de red: 1 Tarjeta de red, en modo NAT.</w:t>
      </w:r>
    </w:p>
    <w:p w:rsidR="00D121C1" w:rsidRDefault="004D33D8" w:rsidP="00D121C1">
      <w:pPr>
        <w:rPr>
          <w:b/>
        </w:rPr>
      </w:pPr>
      <w:r>
        <w:t>Inserta las capturas de pantalla necesarias de modo que se pueda observar el hardware de la máquina virtual)</w:t>
      </w:r>
      <w:r w:rsidR="00D121C1" w:rsidRPr="00D121C1">
        <w:rPr>
          <w:b/>
        </w:rPr>
        <w:t xml:space="preserve"> </w:t>
      </w:r>
    </w:p>
    <w:p w:rsidR="008F4120" w:rsidRPr="004D33D8" w:rsidRDefault="008F4120" w:rsidP="00D121C1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626610" cy="562229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562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D8" w:rsidRDefault="004D33D8" w:rsidP="004D33D8"/>
    <w:p w:rsidR="004D33D8" w:rsidRPr="00B62C84" w:rsidRDefault="004D33D8" w:rsidP="00B62C84">
      <w:pPr>
        <w:pStyle w:val="Prrafodelista"/>
        <w:numPr>
          <w:ilvl w:val="0"/>
          <w:numId w:val="4"/>
        </w:numPr>
        <w:rPr>
          <w:b/>
          <w:sz w:val="24"/>
        </w:rPr>
      </w:pPr>
      <w:r w:rsidRPr="00B62C84">
        <w:rPr>
          <w:b/>
          <w:sz w:val="24"/>
        </w:rPr>
        <w:t>Utilizando Virtual Box:</w:t>
      </w:r>
    </w:p>
    <w:p w:rsidR="00D121C1" w:rsidRDefault="004D33D8" w:rsidP="00D121C1">
      <w:pPr>
        <w:rPr>
          <w:b/>
        </w:rPr>
      </w:pPr>
      <w:r w:rsidRPr="00B62C84">
        <w:rPr>
          <w:u w:val="single"/>
        </w:rPr>
        <w:t>En la máquina creada con Virtual Box queremos instalar los siguientes sistemas operativos</w:t>
      </w:r>
      <w:r w:rsidR="00B62C84" w:rsidRPr="00B62C84">
        <w:rPr>
          <w:u w:val="single"/>
        </w:rPr>
        <w:t xml:space="preserve">.  Para cada uno de los sistemas tienes que rellenar la hoja </w:t>
      </w:r>
      <w:r w:rsidR="00D121C1">
        <w:rPr>
          <w:u w:val="single"/>
        </w:rPr>
        <w:t>informativa</w:t>
      </w:r>
      <w:r w:rsidR="00B62C84" w:rsidRPr="00B62C84">
        <w:rPr>
          <w:u w:val="single"/>
        </w:rPr>
        <w:t xml:space="preserve"> sobre el sistema instalado</w:t>
      </w:r>
      <w:r w:rsidRPr="00B62C84">
        <w:rPr>
          <w:u w:val="single"/>
        </w:rPr>
        <w:t>:</w:t>
      </w:r>
      <w:r w:rsidR="00D121C1" w:rsidRPr="00D121C1">
        <w:rPr>
          <w:b/>
        </w:rPr>
        <w:t xml:space="preserve"> </w:t>
      </w:r>
    </w:p>
    <w:p w:rsidR="004D33D8" w:rsidRPr="008F4120" w:rsidRDefault="007255A7" w:rsidP="00D121C1">
      <w:pPr>
        <w:jc w:val="both"/>
        <w:rPr>
          <w:lang w:val="en-US"/>
        </w:rPr>
      </w:pPr>
      <w:r w:rsidRPr="008F4120">
        <w:rPr>
          <w:lang w:val="en-US"/>
        </w:rPr>
        <w:t>_Windows 8.1 enterprise x_64</w:t>
      </w:r>
    </w:p>
    <w:p w:rsidR="004D33D8" w:rsidRPr="008F4120" w:rsidRDefault="004D33D8" w:rsidP="004D33D8">
      <w:pPr>
        <w:rPr>
          <w:lang w:val="en-US"/>
        </w:rPr>
      </w:pPr>
      <w:r w:rsidRPr="008F4120">
        <w:rPr>
          <w:lang w:val="en-US"/>
        </w:rPr>
        <w:t xml:space="preserve">- Windows </w:t>
      </w:r>
      <w:r w:rsidR="00752A7E" w:rsidRPr="008F4120">
        <w:rPr>
          <w:lang w:val="en-US"/>
        </w:rPr>
        <w:t>10</w:t>
      </w:r>
      <w:r w:rsidRPr="008F4120">
        <w:rPr>
          <w:lang w:val="en-US"/>
        </w:rPr>
        <w:t xml:space="preserve"> y ubuntu 12.04 desktop (x86)</w:t>
      </w:r>
    </w:p>
    <w:p w:rsidR="004D33D8" w:rsidRDefault="004D33D8" w:rsidP="004D33D8">
      <w:r>
        <w:t>Queremos distribuir el espacio en los discos duros de la siguiente forma:</w:t>
      </w:r>
    </w:p>
    <w:p w:rsidR="004D33D8" w:rsidRDefault="004D33D8" w:rsidP="004D33D8">
      <w:r>
        <w:t>Disco 1 (100 Gbytes):</w:t>
      </w:r>
    </w:p>
    <w:p w:rsidR="00D807A6" w:rsidRDefault="00D807A6" w:rsidP="004D33D8">
      <w:r>
        <w:t>15 Gbyte: Instalación de Windows 8. (sistema de archivos: NTFS)</w:t>
      </w:r>
    </w:p>
    <w:p w:rsidR="004D33D8" w:rsidRDefault="00D807A6" w:rsidP="004D33D8">
      <w:r>
        <w:lastRenderedPageBreak/>
        <w:t>20</w:t>
      </w:r>
      <w:r w:rsidR="004D33D8">
        <w:t xml:space="preserve"> Gbytes: Instalación de Windows </w:t>
      </w:r>
      <w:r w:rsidR="00752A7E">
        <w:t>10</w:t>
      </w:r>
      <w:r w:rsidR="004D33D8">
        <w:t>. (sistema de archivos: NTFS)</w:t>
      </w:r>
    </w:p>
    <w:p w:rsidR="004D33D8" w:rsidRDefault="00D807A6" w:rsidP="004D33D8">
      <w:r>
        <w:t>15</w:t>
      </w:r>
      <w:r w:rsidR="004D33D8">
        <w:t xml:space="preserve"> Gbytes: Instalación de Ubuntu 12.04 desktop. (sistema de archivos: ext 4)</w:t>
      </w:r>
    </w:p>
    <w:p w:rsidR="004D33D8" w:rsidRDefault="004D33D8" w:rsidP="004D33D8">
      <w:r>
        <w:t>1,5 Gbytes: Partición SWAP (Memoria virtual de Ubuntu)</w:t>
      </w:r>
    </w:p>
    <w:p w:rsidR="004D33D8" w:rsidRDefault="004D33D8" w:rsidP="004D33D8">
      <w:r>
        <w:t>Resto de espacio en disco: Partición destinada al almacenamiento de los datos de los usuarios de Ubuntu. (</w:t>
      </w:r>
      <w:r w:rsidR="005C2607">
        <w:t>Sistema</w:t>
      </w:r>
      <w:r>
        <w:t xml:space="preserve"> de archivos: ext4, punto de montaje: /home)</w:t>
      </w:r>
    </w:p>
    <w:p w:rsidR="004D33D8" w:rsidRDefault="004D33D8" w:rsidP="004D33D8">
      <w:r>
        <w:t>Disco 2:</w:t>
      </w:r>
      <w:r w:rsidR="00D807A6" w:rsidRPr="00D807A6">
        <w:t xml:space="preserve"> </w:t>
      </w:r>
      <w:r w:rsidR="00D807A6">
        <w:t>20 Gbytes: Partición NTFS dedicada a almacenamiento para Windows 10 y windows 8.</w:t>
      </w:r>
    </w:p>
    <w:p w:rsidR="00D121C1" w:rsidRDefault="00D121C1" w:rsidP="00D121C1">
      <w:pPr>
        <w:rPr>
          <w:b/>
        </w:rPr>
      </w:pPr>
      <w:r>
        <w:rPr>
          <w:b/>
        </w:rPr>
        <w:t xml:space="preserve">Instala </w:t>
      </w:r>
      <w:r w:rsidR="007E2BE7">
        <w:rPr>
          <w:b/>
        </w:rPr>
        <w:t>los</w:t>
      </w:r>
      <w:r>
        <w:rPr>
          <w:b/>
        </w:rPr>
        <w:t xml:space="preserve"> sistemas operativos a partir de las ISOS disponibles</w:t>
      </w:r>
      <w:r w:rsidRPr="00D121C1">
        <w:rPr>
          <w:b/>
        </w:rPr>
        <w:t xml:space="preserve"> </w:t>
      </w:r>
    </w:p>
    <w:p w:rsidR="00D121C1" w:rsidRPr="004D33D8" w:rsidRDefault="00D121C1" w:rsidP="00D121C1">
      <w:pPr>
        <w:rPr>
          <w:b/>
        </w:rPr>
      </w:pPr>
      <w:r w:rsidRPr="004D33D8">
        <w:rPr>
          <w:b/>
        </w:rPr>
        <w:t>Nombres de usuario y contraseñas para la instalación de los S.O.</w:t>
      </w:r>
    </w:p>
    <w:p w:rsidR="00D121C1" w:rsidRPr="004D33D8" w:rsidRDefault="00D121C1" w:rsidP="00D121C1">
      <w:pPr>
        <w:rPr>
          <w:b/>
        </w:rPr>
      </w:pPr>
      <w:r w:rsidRPr="004D33D8">
        <w:rPr>
          <w:b/>
        </w:rPr>
        <w:t xml:space="preserve">usuario: </w:t>
      </w:r>
      <w:r w:rsidR="002019FB">
        <w:rPr>
          <w:b/>
        </w:rPr>
        <w:t>primero</w:t>
      </w:r>
    </w:p>
    <w:p w:rsidR="00D121C1" w:rsidRDefault="00D121C1" w:rsidP="00D121C1">
      <w:pPr>
        <w:rPr>
          <w:b/>
        </w:rPr>
      </w:pPr>
      <w:r w:rsidRPr="004D33D8">
        <w:rPr>
          <w:b/>
        </w:rPr>
        <w:t>Contraseña: lamonda</w:t>
      </w:r>
      <w:r w:rsidR="002019FB">
        <w:rPr>
          <w:b/>
        </w:rPr>
        <w:t xml:space="preserve"> </w:t>
      </w:r>
    </w:p>
    <w:p w:rsidR="007D7915" w:rsidRDefault="007D7915" w:rsidP="00D121C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480737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15" w:rsidRPr="004D33D8" w:rsidRDefault="007D7915" w:rsidP="00D121C1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400040" cy="34848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D8" w:rsidRDefault="004D33D8" w:rsidP="004D33D8"/>
    <w:p w:rsidR="004D33D8" w:rsidRDefault="004D33D8" w:rsidP="004D33D8">
      <w:r>
        <w:t>Inserta las capturas de pantalla necesarias para que se pueda observar el particionado del disco, así como los sistemas de archivos de cada partición.</w:t>
      </w:r>
    </w:p>
    <w:p w:rsidR="006A4A95" w:rsidRDefault="006A4A95" w:rsidP="004D33D8">
      <w:r>
        <w:t xml:space="preserve">Para que funcione la máquina virtual debemos primero (suele habilitarse por defecto) </w:t>
      </w:r>
    </w:p>
    <w:p w:rsidR="006A4A95" w:rsidRDefault="006A4A95" w:rsidP="006A4A95">
      <w:r>
        <w:rPr>
          <w:noProof/>
          <w:lang w:eastAsia="es-ES"/>
        </w:rPr>
        <w:lastRenderedPageBreak/>
        <w:drawing>
          <wp:inline distT="0" distB="0" distL="0" distR="0">
            <wp:extent cx="5400040" cy="319613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168761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216208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A95" w:rsidSect="00E545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E82" w:rsidRDefault="00D31E82" w:rsidP="002F5C04">
      <w:pPr>
        <w:spacing w:after="0" w:line="240" w:lineRule="auto"/>
      </w:pPr>
      <w:r>
        <w:separator/>
      </w:r>
    </w:p>
  </w:endnote>
  <w:endnote w:type="continuationSeparator" w:id="1">
    <w:p w:rsidR="00D31E82" w:rsidRDefault="00D31E82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Pr="002F5C04" w:rsidRDefault="002F5C04" w:rsidP="002F5C04">
    <w:pPr>
      <w:pStyle w:val="Encabezado"/>
      <w:jc w:val="center"/>
    </w:pPr>
    <w:r w:rsidRPr="002F5C04">
      <w:rPr>
        <w:i/>
      </w:rPr>
      <w:t xml:space="preserve">MÓDULO: </w:t>
    </w:r>
    <w:r w:rsidR="00646499" w:rsidRPr="00646499">
      <w:rPr>
        <w:i/>
      </w:rPr>
      <w:t>SISTEMAS OPERATIVOS MONOPUESTO</w:t>
    </w:r>
    <w:r w:rsidR="00646499">
      <w:rPr>
        <w:i/>
      </w:rPr>
      <w:t xml:space="preserve"> (S.O.M.)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E82" w:rsidRDefault="00D31E82" w:rsidP="002F5C04">
      <w:pPr>
        <w:spacing w:after="0" w:line="240" w:lineRule="auto"/>
      </w:pPr>
      <w:r>
        <w:separator/>
      </w:r>
    </w:p>
  </w:footnote>
  <w:footnote w:type="continuationSeparator" w:id="1">
    <w:p w:rsidR="00D31E82" w:rsidRDefault="00D31E82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2F5C04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771650" cy="467071"/>
          <wp:effectExtent l="19050" t="0" r="0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9319" cy="469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C04" w:rsidRPr="002F5C04" w:rsidRDefault="00646499" w:rsidP="00646499">
    <w:pPr>
      <w:pStyle w:val="Encabezado"/>
      <w:jc w:val="center"/>
      <w:rPr>
        <w:i/>
      </w:rPr>
    </w:pPr>
    <w:r>
      <w:rPr>
        <w:i/>
      </w:rPr>
      <w:t>C.F.G.M. Sistemas Microinformáticos y Redes (S.M.R.)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B57"/>
    <w:multiLevelType w:val="hybridMultilevel"/>
    <w:tmpl w:val="B7BE8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12EC"/>
    <w:multiLevelType w:val="hybridMultilevel"/>
    <w:tmpl w:val="2F6EF4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EA5629"/>
    <w:multiLevelType w:val="hybridMultilevel"/>
    <w:tmpl w:val="73E46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B5C19"/>
    <w:multiLevelType w:val="hybridMultilevel"/>
    <w:tmpl w:val="E8049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270"/>
    <w:rsid w:val="00050645"/>
    <w:rsid w:val="000956EC"/>
    <w:rsid w:val="000B4DE9"/>
    <w:rsid w:val="000E7EEF"/>
    <w:rsid w:val="00115C08"/>
    <w:rsid w:val="002019FB"/>
    <w:rsid w:val="002F0044"/>
    <w:rsid w:val="002F5C04"/>
    <w:rsid w:val="0033762F"/>
    <w:rsid w:val="004300E9"/>
    <w:rsid w:val="004D33D8"/>
    <w:rsid w:val="00544270"/>
    <w:rsid w:val="005C2607"/>
    <w:rsid w:val="00646499"/>
    <w:rsid w:val="006A4A95"/>
    <w:rsid w:val="006B0266"/>
    <w:rsid w:val="007171EA"/>
    <w:rsid w:val="007255A7"/>
    <w:rsid w:val="00737531"/>
    <w:rsid w:val="00752A7E"/>
    <w:rsid w:val="0078716D"/>
    <w:rsid w:val="007C5E3C"/>
    <w:rsid w:val="007D7915"/>
    <w:rsid w:val="007E2BE7"/>
    <w:rsid w:val="00852A0D"/>
    <w:rsid w:val="008A31F9"/>
    <w:rsid w:val="008C1919"/>
    <w:rsid w:val="008F4120"/>
    <w:rsid w:val="009D4A43"/>
    <w:rsid w:val="009F0A29"/>
    <w:rsid w:val="00A26C37"/>
    <w:rsid w:val="00B62C84"/>
    <w:rsid w:val="00B701F6"/>
    <w:rsid w:val="00BD641E"/>
    <w:rsid w:val="00C556A0"/>
    <w:rsid w:val="00D121C1"/>
    <w:rsid w:val="00D31E82"/>
    <w:rsid w:val="00D41045"/>
    <w:rsid w:val="00D563A9"/>
    <w:rsid w:val="00D807A6"/>
    <w:rsid w:val="00D94AFF"/>
    <w:rsid w:val="00E26D97"/>
    <w:rsid w:val="00E30F10"/>
    <w:rsid w:val="00E5458B"/>
    <w:rsid w:val="00F00055"/>
    <w:rsid w:val="00FB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0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2014_2015\PLANTILLA%20ACTIVIDADES_S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ACTIVIDADES_SOM</Template>
  <TotalTime>206</TotalTime>
  <Pages>6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6</cp:revision>
  <dcterms:created xsi:type="dcterms:W3CDTF">2016-02-01T09:09:00Z</dcterms:created>
  <dcterms:modified xsi:type="dcterms:W3CDTF">2016-02-03T10:19:00Z</dcterms:modified>
</cp:coreProperties>
</file>