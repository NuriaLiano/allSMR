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794BAD" w:rsidTr="00794BAD">
        <w:tc>
          <w:tcPr>
            <w:tcW w:w="1491" w:type="dxa"/>
          </w:tcPr>
          <w:p w:rsidR="00794BAD" w:rsidRPr="00130A30" w:rsidRDefault="00794BAD" w:rsidP="00794BAD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19" w:type="dxa"/>
          </w:tcPr>
          <w:p w:rsidR="00794BAD" w:rsidRPr="000956EC" w:rsidRDefault="00794BAD" w:rsidP="00794BAD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262" w:type="dxa"/>
          </w:tcPr>
          <w:p w:rsidR="00794BAD" w:rsidRPr="00130A30" w:rsidRDefault="00794BAD" w:rsidP="00794BA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207" w:type="dxa"/>
          </w:tcPr>
          <w:p w:rsidR="00794BAD" w:rsidRDefault="00794BAD" w:rsidP="00794BAD">
            <w:r>
              <w:t>SISTEMAS OPERATIVOS MONOPUESTO</w:t>
            </w:r>
          </w:p>
        </w:tc>
        <w:tc>
          <w:tcPr>
            <w:tcW w:w="1714" w:type="dxa"/>
          </w:tcPr>
          <w:p w:rsidR="00794BAD" w:rsidRPr="00130A30" w:rsidRDefault="00794BAD" w:rsidP="00794BA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27" w:type="dxa"/>
          </w:tcPr>
          <w:p w:rsidR="00794BAD" w:rsidRDefault="00794BAD" w:rsidP="00794BAD">
            <w:r>
              <w:t>3</w:t>
            </w:r>
          </w:p>
        </w:tc>
      </w:tr>
      <w:tr w:rsidR="00794BAD" w:rsidTr="00794BAD">
        <w:tc>
          <w:tcPr>
            <w:tcW w:w="1491" w:type="dxa"/>
          </w:tcPr>
          <w:p w:rsidR="00794BAD" w:rsidRPr="00130A30" w:rsidRDefault="00794BAD" w:rsidP="00794BAD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19" w:type="dxa"/>
          </w:tcPr>
          <w:p w:rsidR="00794BAD" w:rsidRPr="000956EC" w:rsidRDefault="00794BAD" w:rsidP="00794BAD">
            <w:pPr>
              <w:rPr>
                <w:b/>
              </w:rPr>
            </w:pPr>
            <w:r>
              <w:rPr>
                <w:b/>
              </w:rPr>
              <w:t>UT7</w:t>
            </w:r>
          </w:p>
        </w:tc>
        <w:tc>
          <w:tcPr>
            <w:tcW w:w="6610" w:type="dxa"/>
            <w:gridSpan w:val="4"/>
          </w:tcPr>
          <w:p w:rsidR="00794BAD" w:rsidRPr="00D248E0" w:rsidRDefault="00794BAD" w:rsidP="00794BA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794BAD" w:rsidTr="00794BAD">
        <w:tc>
          <w:tcPr>
            <w:tcW w:w="1491" w:type="dxa"/>
          </w:tcPr>
          <w:p w:rsidR="00794BAD" w:rsidRPr="00130A30" w:rsidRDefault="00794BAD" w:rsidP="00794BAD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19" w:type="dxa"/>
          </w:tcPr>
          <w:p w:rsidR="00794BAD" w:rsidRPr="000956EC" w:rsidRDefault="00F0207C" w:rsidP="00794BA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10" w:type="dxa"/>
            <w:gridSpan w:val="4"/>
          </w:tcPr>
          <w:p w:rsidR="00794BAD" w:rsidRPr="00422D42" w:rsidRDefault="00794BAD" w:rsidP="00794BAD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>Comandos básicos Linux</w:t>
            </w:r>
          </w:p>
          <w:p w:rsidR="00794BAD" w:rsidRDefault="00794BAD" w:rsidP="00794BAD"/>
        </w:tc>
      </w:tr>
      <w:tr w:rsidR="00794BAD" w:rsidTr="00794BAD">
        <w:tc>
          <w:tcPr>
            <w:tcW w:w="1491" w:type="dxa"/>
          </w:tcPr>
          <w:p w:rsidR="00794BAD" w:rsidRPr="00130A30" w:rsidRDefault="00794BAD" w:rsidP="00794BAD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229" w:type="dxa"/>
            <w:gridSpan w:val="5"/>
          </w:tcPr>
          <w:p w:rsidR="00794BAD" w:rsidRDefault="00794BAD" w:rsidP="00794BAD"/>
        </w:tc>
      </w:tr>
    </w:tbl>
    <w:p w:rsidR="00875ADB" w:rsidRDefault="00875ADB" w:rsidP="00AB5BCD">
      <w:pPr>
        <w:jc w:val="center"/>
        <w:rPr>
          <w:b/>
          <w:sz w:val="28"/>
          <w:szCs w:val="28"/>
        </w:rPr>
      </w:pPr>
    </w:p>
    <w:p w:rsidR="00875ADB" w:rsidRDefault="00875ADB" w:rsidP="00AB5BCD">
      <w:pPr>
        <w:jc w:val="center"/>
        <w:rPr>
          <w:b/>
          <w:sz w:val="28"/>
          <w:szCs w:val="28"/>
        </w:rPr>
      </w:pPr>
    </w:p>
    <w:p w:rsidR="00875ADB" w:rsidRDefault="00875ADB" w:rsidP="00AB5BCD">
      <w:pPr>
        <w:jc w:val="center"/>
        <w:rPr>
          <w:b/>
          <w:sz w:val="28"/>
          <w:szCs w:val="28"/>
        </w:rPr>
      </w:pPr>
    </w:p>
    <w:p w:rsidR="00794BAD" w:rsidRPr="00794BAD" w:rsidRDefault="00794BAD" w:rsidP="00794BAD">
      <w:pPr>
        <w:spacing w:after="0" w:line="240" w:lineRule="auto"/>
        <w:rPr>
          <w:rFonts w:cstheme="minorHAnsi"/>
          <w:lang w:val="es-ES_tradnl"/>
        </w:rPr>
      </w:pPr>
    </w:p>
    <w:p w:rsidR="008D11B7" w:rsidRPr="00541E52" w:rsidRDefault="008D11B7" w:rsidP="00794BAD">
      <w:pPr>
        <w:numPr>
          <w:ilvl w:val="0"/>
          <w:numId w:val="32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>Lista los nombres de los archivos de tu disco de trabajo con todos los datos</w:t>
      </w:r>
      <w:r w:rsidR="00C13821">
        <w:rPr>
          <w:rFonts w:cstheme="minorHAnsi"/>
          <w:lang w:val="es-ES_tradnl"/>
        </w:rPr>
        <w:t xml:space="preserve"> de los archivos</w:t>
      </w:r>
      <w:r w:rsidRPr="00541E52">
        <w:rPr>
          <w:rFonts w:cstheme="minorHAnsi"/>
          <w:lang w:val="es-ES_tradnl"/>
        </w:rPr>
        <w:t xml:space="preserve"> y lo guardas en el fichero</w:t>
      </w:r>
      <w:r w:rsidRPr="00794BAD">
        <w:rPr>
          <w:rFonts w:cstheme="minorHAnsi"/>
          <w:b/>
          <w:lang w:val="es-ES_tradnl"/>
        </w:rPr>
        <w:t xml:space="preserve"> </w:t>
      </w:r>
      <w:proofErr w:type="spellStart"/>
      <w:r w:rsidRPr="00794BAD">
        <w:rPr>
          <w:rFonts w:cstheme="minorHAnsi"/>
          <w:b/>
          <w:lang w:val="es-ES_tradnl"/>
        </w:rPr>
        <w:t>listarchivos</w:t>
      </w:r>
      <w:proofErr w:type="spellEnd"/>
      <w:r w:rsidRPr="00541E52">
        <w:rPr>
          <w:rFonts w:cstheme="minorHAnsi"/>
          <w:lang w:val="es-ES_tradnl"/>
        </w:rPr>
        <w:t xml:space="preserve">.  </w:t>
      </w:r>
    </w:p>
    <w:p w:rsidR="008D11B7" w:rsidRPr="00541E52" w:rsidRDefault="008D11B7" w:rsidP="008D11B7">
      <w:pPr>
        <w:pStyle w:val="Prrafodelista"/>
        <w:rPr>
          <w:rFonts w:cstheme="minorHAnsi"/>
          <w:lang w:val="es-ES_tradnl"/>
        </w:rPr>
      </w:pPr>
    </w:p>
    <w:p w:rsidR="008D11B7" w:rsidRPr="00541E52" w:rsidRDefault="008D11B7" w:rsidP="008D11B7">
      <w:pPr>
        <w:numPr>
          <w:ilvl w:val="0"/>
          <w:numId w:val="32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 xml:space="preserve">Crear un fichero denomino </w:t>
      </w:r>
      <w:r w:rsidRPr="00541E52">
        <w:rPr>
          <w:rFonts w:cstheme="minorHAnsi"/>
          <w:b/>
          <w:lang w:val="es-ES_tradnl"/>
        </w:rPr>
        <w:t>informe</w:t>
      </w:r>
      <w:r w:rsidRPr="00541E52">
        <w:rPr>
          <w:rFonts w:cstheme="minorHAnsi"/>
          <w:lang w:val="es-ES_tradnl"/>
        </w:rPr>
        <w:t xml:space="preserve"> con la ordenes para mostrar el directorio de trabajo del usuario y los usuario conectados.</w:t>
      </w:r>
      <w:r w:rsidR="00C13821">
        <w:rPr>
          <w:rFonts w:cstheme="minorHAnsi"/>
          <w:lang w:val="es-ES_tradnl"/>
        </w:rPr>
        <w:t xml:space="preserve"> </w:t>
      </w:r>
    </w:p>
    <w:p w:rsidR="008D11B7" w:rsidRPr="00541E52" w:rsidRDefault="008D11B7" w:rsidP="008D11B7">
      <w:pPr>
        <w:pStyle w:val="Prrafodelista"/>
        <w:rPr>
          <w:rFonts w:cstheme="minorHAnsi"/>
          <w:lang w:val="es-ES_tradnl"/>
        </w:rPr>
      </w:pPr>
    </w:p>
    <w:p w:rsidR="008D11B7" w:rsidRPr="00541E52" w:rsidRDefault="008D11B7" w:rsidP="008D11B7">
      <w:pPr>
        <w:numPr>
          <w:ilvl w:val="0"/>
          <w:numId w:val="32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>Cambia los permisos de archivos:</w:t>
      </w:r>
      <w:r w:rsidR="00C13821">
        <w:rPr>
          <w:rFonts w:cstheme="minorHAnsi"/>
          <w:lang w:val="es-ES_tradnl"/>
        </w:rPr>
        <w:t xml:space="preserve"> </w:t>
      </w:r>
    </w:p>
    <w:p w:rsidR="009D674A" w:rsidRPr="00541E52" w:rsidRDefault="009D674A" w:rsidP="00C13821">
      <w:pPr>
        <w:numPr>
          <w:ilvl w:val="0"/>
          <w:numId w:val="34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 xml:space="preserve">Asigna en notación octal </w:t>
      </w:r>
      <w:r w:rsidR="008D11B7" w:rsidRPr="00541E52">
        <w:rPr>
          <w:rFonts w:cstheme="minorHAnsi"/>
          <w:lang w:val="es-ES_tradnl"/>
        </w:rPr>
        <w:t xml:space="preserve">al fichero </w:t>
      </w:r>
      <w:r w:rsidR="008D11B7" w:rsidRPr="00541E52">
        <w:rPr>
          <w:rFonts w:cstheme="minorHAnsi"/>
          <w:b/>
          <w:lang w:val="es-ES_tradnl"/>
        </w:rPr>
        <w:t xml:space="preserve">listado </w:t>
      </w:r>
      <w:r w:rsidRPr="00541E52">
        <w:rPr>
          <w:rFonts w:cstheme="minorHAnsi"/>
          <w:lang w:val="es-ES_tradnl"/>
        </w:rPr>
        <w:t>para el usuario lectura y escritura, para los otros lectura y para el resto ninguno.</w:t>
      </w:r>
    </w:p>
    <w:p w:rsidR="008D11B7" w:rsidRPr="00541E52" w:rsidRDefault="008D11B7" w:rsidP="008D11B7">
      <w:pPr>
        <w:pStyle w:val="Prrafodelista"/>
        <w:rPr>
          <w:rFonts w:cstheme="minorHAnsi"/>
          <w:lang w:val="es-ES_tradnl"/>
        </w:rPr>
      </w:pPr>
    </w:p>
    <w:p w:rsidR="00C13821" w:rsidRDefault="008D11B7" w:rsidP="00C13821">
      <w:pPr>
        <w:numPr>
          <w:ilvl w:val="0"/>
          <w:numId w:val="34"/>
        </w:numPr>
        <w:spacing w:after="0" w:line="240" w:lineRule="auto"/>
        <w:rPr>
          <w:rFonts w:cstheme="minorHAnsi"/>
          <w:lang w:val="es-ES_tradnl"/>
        </w:rPr>
      </w:pPr>
      <w:r w:rsidRPr="00541E52">
        <w:rPr>
          <w:rFonts w:cstheme="minorHAnsi"/>
          <w:lang w:val="es-ES_tradnl"/>
        </w:rPr>
        <w:t xml:space="preserve">Asigna en notación simbólica al fichero </w:t>
      </w:r>
      <w:r w:rsidRPr="00541E52">
        <w:rPr>
          <w:rFonts w:cstheme="minorHAnsi"/>
          <w:b/>
          <w:lang w:val="es-ES_tradnl"/>
        </w:rPr>
        <w:t xml:space="preserve">informe </w:t>
      </w:r>
      <w:r w:rsidRPr="00541E52">
        <w:rPr>
          <w:rFonts w:cstheme="minorHAnsi"/>
          <w:lang w:val="es-ES_tradnl"/>
        </w:rPr>
        <w:t>para el usuario lectura, escritura y ejecución, para los otros lectura y para el resto ninguno.</w:t>
      </w:r>
    </w:p>
    <w:p w:rsidR="00C13821" w:rsidRDefault="00C13821" w:rsidP="00C13821">
      <w:pPr>
        <w:pStyle w:val="Prrafodelista"/>
        <w:rPr>
          <w:rFonts w:cstheme="minorHAnsi"/>
          <w:lang w:val="es-ES_tradnl"/>
        </w:rPr>
      </w:pPr>
    </w:p>
    <w:p w:rsidR="008D11B7" w:rsidRDefault="008D11B7" w:rsidP="00C13821">
      <w:pPr>
        <w:numPr>
          <w:ilvl w:val="0"/>
          <w:numId w:val="34"/>
        </w:numPr>
        <w:spacing w:after="0" w:line="240" w:lineRule="auto"/>
        <w:rPr>
          <w:rFonts w:cstheme="minorHAnsi"/>
          <w:lang w:val="es-ES_tradnl"/>
        </w:rPr>
      </w:pPr>
      <w:r w:rsidRPr="00C13821">
        <w:rPr>
          <w:rFonts w:cstheme="minorHAnsi"/>
          <w:lang w:val="es-ES_tradnl"/>
        </w:rPr>
        <w:t>Ejecuta el archivo info</w:t>
      </w:r>
      <w:r w:rsidR="00C13821">
        <w:rPr>
          <w:rFonts w:cstheme="minorHAnsi"/>
          <w:lang w:val="es-ES_tradnl"/>
        </w:rPr>
        <w:t>r</w:t>
      </w:r>
      <w:r w:rsidRPr="00C13821">
        <w:rPr>
          <w:rFonts w:cstheme="minorHAnsi"/>
          <w:lang w:val="es-ES_tradnl"/>
        </w:rPr>
        <w:t>me</w:t>
      </w:r>
    </w:p>
    <w:p w:rsidR="0021015E" w:rsidRPr="00C13821" w:rsidRDefault="0021015E" w:rsidP="0021015E">
      <w:pPr>
        <w:spacing w:after="0" w:line="240" w:lineRule="auto"/>
        <w:rPr>
          <w:rFonts w:cstheme="minorHAnsi"/>
          <w:lang w:val="es-ES_tradnl"/>
        </w:rPr>
      </w:pPr>
    </w:p>
    <w:p w:rsidR="0063071A" w:rsidRPr="00541E52" w:rsidRDefault="0063071A" w:rsidP="0063071A">
      <w:pPr>
        <w:numPr>
          <w:ilvl w:val="0"/>
          <w:numId w:val="32"/>
        </w:numPr>
        <w:autoSpaceDE w:val="0"/>
        <w:autoSpaceDN w:val="0"/>
        <w:adjustRightInd w:val="0"/>
        <w:spacing w:after="0" w:line="278" w:lineRule="exact"/>
        <w:rPr>
          <w:rFonts w:cstheme="minorHAnsi"/>
        </w:rPr>
      </w:pPr>
      <w:r w:rsidRPr="00541E52">
        <w:rPr>
          <w:rFonts w:cstheme="minorHAnsi"/>
        </w:rPr>
        <w:t xml:space="preserve">Lista el contenido de tu directorio con subdirectorios y todos los detalles y lo guardas con el nombre de </w:t>
      </w:r>
      <w:r w:rsidR="00CD337B" w:rsidRPr="00541E52">
        <w:rPr>
          <w:rFonts w:cstheme="minorHAnsi"/>
          <w:b/>
        </w:rPr>
        <w:t>listados</w:t>
      </w:r>
      <w:r w:rsidR="00C13821">
        <w:rPr>
          <w:rFonts w:cstheme="minorHAnsi"/>
          <w:b/>
        </w:rPr>
        <w:t xml:space="preserve"> </w:t>
      </w:r>
    </w:p>
    <w:p w:rsidR="0063071A" w:rsidRPr="00541E52" w:rsidRDefault="00794BAD" w:rsidP="0063071A">
      <w:pPr>
        <w:numPr>
          <w:ilvl w:val="0"/>
          <w:numId w:val="32"/>
        </w:numPr>
        <w:autoSpaceDE w:val="0"/>
        <w:autoSpaceDN w:val="0"/>
        <w:adjustRightInd w:val="0"/>
        <w:spacing w:before="211" w:after="0" w:line="297" w:lineRule="exact"/>
        <w:rPr>
          <w:rFonts w:cstheme="minorHAnsi"/>
        </w:rPr>
      </w:pPr>
      <w:r w:rsidRPr="00794BAD">
        <w:rPr>
          <w:rFonts w:cstheme="minorHAnsi"/>
        </w:rPr>
        <w:t xml:space="preserve"> </w:t>
      </w:r>
      <w:r w:rsidR="0063071A" w:rsidRPr="00794BAD">
        <w:rPr>
          <w:rFonts w:cstheme="minorHAnsi"/>
        </w:rPr>
        <w:t>Borra el directorio</w:t>
      </w:r>
      <w:r w:rsidR="0063071A" w:rsidRPr="00794BAD">
        <w:rPr>
          <w:rFonts w:cstheme="minorHAnsi"/>
          <w:b/>
        </w:rPr>
        <w:t xml:space="preserve"> </w:t>
      </w:r>
      <w:r w:rsidR="00CD337B" w:rsidRPr="00794BAD">
        <w:rPr>
          <w:rFonts w:cstheme="minorHAnsi"/>
          <w:b/>
        </w:rPr>
        <w:t xml:space="preserve">ejemplos </w:t>
      </w:r>
      <w:r w:rsidR="00CD337B" w:rsidRPr="00794BAD">
        <w:rPr>
          <w:rFonts w:cstheme="minorHAnsi"/>
        </w:rPr>
        <w:t>completamente</w:t>
      </w:r>
      <w:r w:rsidR="000439B1" w:rsidRPr="00794BAD">
        <w:rPr>
          <w:rFonts w:cstheme="minorHAnsi"/>
        </w:rPr>
        <w:t xml:space="preserve"> con una sola orden</w:t>
      </w:r>
      <w:r w:rsidR="00C13821" w:rsidRPr="00794BAD">
        <w:rPr>
          <w:rFonts w:cstheme="minorHAnsi"/>
        </w:rPr>
        <w:t xml:space="preserve"> </w:t>
      </w:r>
    </w:p>
    <w:p w:rsidR="0063071A" w:rsidRPr="00794BAD" w:rsidRDefault="00CD337B" w:rsidP="0063071A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  <w:r w:rsidRPr="00794BAD">
        <w:rPr>
          <w:rFonts w:cstheme="minorHAnsi"/>
        </w:rPr>
        <w:t xml:space="preserve">Añade al fichero </w:t>
      </w:r>
      <w:r w:rsidRPr="00794BAD">
        <w:rPr>
          <w:rFonts w:cstheme="minorHAnsi"/>
          <w:b/>
        </w:rPr>
        <w:t>listados</w:t>
      </w:r>
      <w:r w:rsidRPr="00794BAD">
        <w:rPr>
          <w:rFonts w:cstheme="minorHAnsi"/>
        </w:rPr>
        <w:t xml:space="preserve">, los nombres de los archivos del directorio </w:t>
      </w:r>
      <w:r w:rsidRPr="00794BAD">
        <w:rPr>
          <w:rFonts w:cstheme="minorHAnsi"/>
          <w:b/>
        </w:rPr>
        <w:t>/</w:t>
      </w:r>
      <w:proofErr w:type="spellStart"/>
      <w:r w:rsidRPr="00794BAD">
        <w:rPr>
          <w:rFonts w:cstheme="minorHAnsi"/>
          <w:b/>
        </w:rPr>
        <w:t>etc</w:t>
      </w:r>
      <w:proofErr w:type="spellEnd"/>
      <w:r w:rsidRPr="00794BAD">
        <w:rPr>
          <w:rFonts w:cstheme="minorHAnsi"/>
        </w:rPr>
        <w:t xml:space="preserve"> que comiencen por las letras </w:t>
      </w:r>
      <w:proofErr w:type="spellStart"/>
      <w:r w:rsidRPr="00794BAD">
        <w:rPr>
          <w:rFonts w:cstheme="minorHAnsi"/>
        </w:rPr>
        <w:t>ga</w:t>
      </w:r>
      <w:proofErr w:type="spellEnd"/>
      <w:r w:rsidR="00C13821" w:rsidRPr="00794BAD">
        <w:rPr>
          <w:rFonts w:cstheme="minorHAnsi"/>
        </w:rPr>
        <w:t xml:space="preserve"> </w:t>
      </w:r>
    </w:p>
    <w:p w:rsidR="00541E52" w:rsidRPr="00794BAD" w:rsidRDefault="00CD337B" w:rsidP="0063071A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  <w:r w:rsidRPr="00794BAD">
        <w:rPr>
          <w:rFonts w:cstheme="minorHAnsi"/>
        </w:rPr>
        <w:t xml:space="preserve"> </w:t>
      </w:r>
      <w:r w:rsidR="00541E52" w:rsidRPr="00794BAD">
        <w:rPr>
          <w:rFonts w:cstheme="minorHAnsi"/>
        </w:rPr>
        <w:t xml:space="preserve">Crea un usuario llamado </w:t>
      </w:r>
      <w:r w:rsidR="00541E52" w:rsidRPr="00794BAD">
        <w:rPr>
          <w:rFonts w:cstheme="minorHAnsi"/>
          <w:b/>
        </w:rPr>
        <w:t>invitado</w:t>
      </w:r>
      <w:r w:rsidR="000439B1" w:rsidRPr="00794BAD">
        <w:rPr>
          <w:rFonts w:cstheme="minorHAnsi"/>
          <w:b/>
        </w:rPr>
        <w:t xml:space="preserve"> </w:t>
      </w:r>
      <w:r w:rsidR="000439B1" w:rsidRPr="00794BAD">
        <w:rPr>
          <w:rFonts w:cstheme="minorHAnsi"/>
        </w:rPr>
        <w:t xml:space="preserve">y le asignas como </w:t>
      </w:r>
      <w:proofErr w:type="spellStart"/>
      <w:r w:rsidR="000439B1" w:rsidRPr="00794BAD">
        <w:rPr>
          <w:rFonts w:cstheme="minorHAnsi"/>
        </w:rPr>
        <w:t>password</w:t>
      </w:r>
      <w:proofErr w:type="spellEnd"/>
      <w:r w:rsidR="000439B1" w:rsidRPr="00794BAD">
        <w:rPr>
          <w:rFonts w:cstheme="minorHAnsi"/>
        </w:rPr>
        <w:t xml:space="preserve"> la palabra </w:t>
      </w:r>
      <w:r w:rsidR="000439B1" w:rsidRPr="00794BAD">
        <w:rPr>
          <w:rFonts w:cstheme="minorHAnsi"/>
          <w:b/>
        </w:rPr>
        <w:t>jueves</w:t>
      </w:r>
      <w:r w:rsidR="00541E52" w:rsidRPr="00794BAD">
        <w:rPr>
          <w:rFonts w:cstheme="minorHAnsi"/>
        </w:rPr>
        <w:t xml:space="preserve"> </w:t>
      </w:r>
    </w:p>
    <w:p w:rsidR="006A6B1E" w:rsidRPr="006A6B1E" w:rsidRDefault="00CD337B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t xml:space="preserve">Modifica el propietario </w:t>
      </w:r>
      <w:r w:rsidR="00541E52" w:rsidRPr="006A6B1E">
        <w:rPr>
          <w:rFonts w:cstheme="minorHAnsi"/>
        </w:rPr>
        <w:t xml:space="preserve">para el </w:t>
      </w:r>
      <w:r w:rsidRPr="006A6B1E">
        <w:rPr>
          <w:rFonts w:cstheme="minorHAnsi"/>
        </w:rPr>
        <w:t xml:space="preserve"> </w:t>
      </w:r>
      <w:r w:rsidR="00541E52" w:rsidRPr="006A6B1E">
        <w:rPr>
          <w:rFonts w:cstheme="minorHAnsi"/>
        </w:rPr>
        <w:t xml:space="preserve">archivo </w:t>
      </w:r>
      <w:r w:rsidR="00794BAD" w:rsidRPr="006A6B1E">
        <w:rPr>
          <w:rFonts w:cstheme="minorHAnsi"/>
          <w:b/>
        </w:rPr>
        <w:t>listados</w:t>
      </w:r>
      <w:r w:rsidR="00794BAD" w:rsidRPr="006A6B1E">
        <w:rPr>
          <w:rFonts w:cstheme="minorHAnsi"/>
        </w:rPr>
        <w:t xml:space="preserve"> </w:t>
      </w:r>
      <w:r w:rsidR="00541E52" w:rsidRPr="006A6B1E">
        <w:rPr>
          <w:rFonts w:cstheme="minorHAnsi"/>
        </w:rPr>
        <w:t xml:space="preserve">y le pones como propietario el usuario </w:t>
      </w:r>
      <w:r w:rsidR="00541E52" w:rsidRPr="006A6B1E">
        <w:rPr>
          <w:rFonts w:cstheme="minorHAnsi"/>
          <w:b/>
        </w:rPr>
        <w:t>invitado</w:t>
      </w:r>
      <w:r w:rsidR="00C13821" w:rsidRPr="006A6B1E">
        <w:rPr>
          <w:rFonts w:cstheme="minorHAnsi"/>
          <w:b/>
        </w:rPr>
        <w:t xml:space="preserve"> </w:t>
      </w:r>
    </w:p>
    <w:p w:rsidR="006A6B1E" w:rsidRDefault="00794BAD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t xml:space="preserve">Crea en el entorno gráfico un usuario con tu nombre y como </w:t>
      </w:r>
      <w:proofErr w:type="spellStart"/>
      <w:r w:rsidRPr="006A6B1E">
        <w:rPr>
          <w:rFonts w:cstheme="minorHAnsi"/>
        </w:rPr>
        <w:t>password</w:t>
      </w:r>
      <w:proofErr w:type="spellEnd"/>
      <w:r w:rsidRPr="006A6B1E">
        <w:rPr>
          <w:rFonts w:cstheme="minorHAnsi"/>
        </w:rPr>
        <w:t xml:space="preserve"> tu fecha de nacimiento, su carpeta de trabajo se llamará </w:t>
      </w:r>
      <w:r w:rsidRPr="006A6B1E">
        <w:rPr>
          <w:rFonts w:cstheme="minorHAnsi"/>
          <w:b/>
        </w:rPr>
        <w:t xml:space="preserve">apuntes </w:t>
      </w:r>
      <w:r w:rsidRPr="006A6B1E">
        <w:rPr>
          <w:rFonts w:cstheme="minorHAnsi"/>
        </w:rPr>
        <w:t xml:space="preserve">y otro usuario llamado </w:t>
      </w:r>
      <w:r w:rsidRPr="006A6B1E">
        <w:rPr>
          <w:rFonts w:cstheme="minorHAnsi"/>
          <w:b/>
        </w:rPr>
        <w:t>examen</w:t>
      </w:r>
      <w:r w:rsidRPr="006A6B1E">
        <w:rPr>
          <w:rFonts w:cstheme="minorHAnsi"/>
        </w:rPr>
        <w:t xml:space="preserve"> con </w:t>
      </w:r>
      <w:proofErr w:type="spellStart"/>
      <w:r w:rsidRPr="006A6B1E">
        <w:rPr>
          <w:rFonts w:cstheme="minorHAnsi"/>
        </w:rPr>
        <w:t>password</w:t>
      </w:r>
      <w:proofErr w:type="spellEnd"/>
      <w:r w:rsidRPr="006A6B1E">
        <w:rPr>
          <w:rFonts w:cstheme="minorHAnsi"/>
        </w:rPr>
        <w:t xml:space="preserve"> 12062014.  </w:t>
      </w:r>
    </w:p>
    <w:p w:rsidR="00794BAD" w:rsidRPr="006A6B1E" w:rsidRDefault="00794BAD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t xml:space="preserve">Crea los siguientes lanzadores de acceso directo: </w:t>
      </w:r>
    </w:p>
    <w:p w:rsidR="00794BAD" w:rsidRPr="006A6B1E" w:rsidRDefault="00794BAD" w:rsidP="006A6B1E">
      <w:pPr>
        <w:tabs>
          <w:tab w:val="left" w:pos="1811"/>
        </w:tabs>
        <w:ind w:left="360"/>
        <w:rPr>
          <w:rFonts w:cstheme="minorHAnsi"/>
        </w:rPr>
      </w:pPr>
      <w:r w:rsidRPr="006A6B1E">
        <w:rPr>
          <w:rFonts w:cstheme="minorHAnsi"/>
        </w:rPr>
        <w:t>En el panel superior:</w:t>
      </w:r>
    </w:p>
    <w:p w:rsidR="00794BAD" w:rsidRPr="006A6B1E" w:rsidRDefault="00794BAD" w:rsidP="006A6B1E">
      <w:pPr>
        <w:tabs>
          <w:tab w:val="left" w:pos="1811"/>
        </w:tabs>
        <w:ind w:left="1080"/>
        <w:rPr>
          <w:rFonts w:cstheme="minorHAnsi"/>
        </w:rPr>
      </w:pPr>
      <w:r w:rsidRPr="006A6B1E">
        <w:rPr>
          <w:rFonts w:cstheme="minorHAnsi"/>
        </w:rPr>
        <w:t xml:space="preserve">Lanzador de acceso directo al gestor de paquetes </w:t>
      </w:r>
      <w:proofErr w:type="spellStart"/>
      <w:r w:rsidRPr="006A6B1E">
        <w:rPr>
          <w:rFonts w:cstheme="minorHAnsi"/>
        </w:rPr>
        <w:t>Synaptic</w:t>
      </w:r>
      <w:proofErr w:type="spellEnd"/>
      <w:r w:rsidRPr="006A6B1E">
        <w:rPr>
          <w:rFonts w:cstheme="minorHAnsi"/>
        </w:rPr>
        <w:t>.</w:t>
      </w:r>
    </w:p>
    <w:p w:rsidR="00794BAD" w:rsidRPr="006A6B1E" w:rsidRDefault="00794BAD" w:rsidP="006A6B1E">
      <w:pPr>
        <w:tabs>
          <w:tab w:val="left" w:pos="1811"/>
        </w:tabs>
        <w:ind w:left="1080"/>
        <w:rPr>
          <w:rFonts w:cstheme="minorHAnsi"/>
        </w:rPr>
      </w:pPr>
      <w:r w:rsidRPr="006A6B1E">
        <w:rPr>
          <w:rFonts w:cstheme="minorHAnsi"/>
        </w:rPr>
        <w:t>Lanzador de acceso directo a la carpeta personal.</w:t>
      </w:r>
    </w:p>
    <w:p w:rsidR="00794BAD" w:rsidRPr="006A6B1E" w:rsidRDefault="00794BAD" w:rsidP="006A6B1E">
      <w:pPr>
        <w:tabs>
          <w:tab w:val="left" w:pos="709"/>
        </w:tabs>
        <w:ind w:left="360"/>
        <w:rPr>
          <w:rFonts w:cstheme="minorHAnsi"/>
        </w:rPr>
      </w:pPr>
      <w:r w:rsidRPr="006A6B1E">
        <w:rPr>
          <w:rFonts w:cstheme="minorHAnsi"/>
        </w:rPr>
        <w:t>En el Escritorio:</w:t>
      </w:r>
    </w:p>
    <w:p w:rsidR="00794BAD" w:rsidRPr="006A6B1E" w:rsidRDefault="00794BAD" w:rsidP="006A6B1E">
      <w:pPr>
        <w:tabs>
          <w:tab w:val="left" w:pos="1811"/>
        </w:tabs>
        <w:ind w:left="708"/>
        <w:rPr>
          <w:rFonts w:cstheme="minorHAnsi"/>
        </w:rPr>
      </w:pPr>
      <w:r w:rsidRPr="006A6B1E">
        <w:rPr>
          <w:rFonts w:cstheme="minorHAnsi"/>
        </w:rPr>
        <w:t>Lanzador de acceso directo a la Configuración del sistema.</w:t>
      </w:r>
    </w:p>
    <w:p w:rsidR="00794BAD" w:rsidRPr="006A6B1E" w:rsidRDefault="00794BAD" w:rsidP="006A6B1E">
      <w:pPr>
        <w:tabs>
          <w:tab w:val="left" w:pos="1811"/>
        </w:tabs>
        <w:ind w:left="708"/>
        <w:rPr>
          <w:rFonts w:cstheme="minorHAnsi"/>
        </w:rPr>
      </w:pPr>
      <w:r w:rsidRPr="006A6B1E">
        <w:rPr>
          <w:rFonts w:cstheme="minorHAnsi"/>
        </w:rPr>
        <w:t xml:space="preserve">Lanzador de acceso directo al navegador </w:t>
      </w:r>
      <w:proofErr w:type="spellStart"/>
      <w:r w:rsidRPr="006A6B1E">
        <w:rPr>
          <w:rFonts w:cstheme="minorHAnsi"/>
        </w:rPr>
        <w:t>Firefox</w:t>
      </w:r>
      <w:proofErr w:type="spellEnd"/>
      <w:r w:rsidRPr="006A6B1E">
        <w:rPr>
          <w:rFonts w:cstheme="minorHAnsi"/>
        </w:rPr>
        <w:t>.</w:t>
      </w:r>
    </w:p>
    <w:p w:rsidR="006A6B1E" w:rsidRDefault="00794BAD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t xml:space="preserve">Instala el reproductor multimedia VLC.  </w:t>
      </w:r>
    </w:p>
    <w:p w:rsidR="00794BAD" w:rsidRPr="006A6B1E" w:rsidRDefault="00794BAD" w:rsidP="006A6B1E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ind w:left="360"/>
        <w:rPr>
          <w:rFonts w:cstheme="minorHAnsi"/>
        </w:rPr>
      </w:pPr>
      <w:r w:rsidRPr="006A6B1E">
        <w:rPr>
          <w:rFonts w:cstheme="minorHAnsi"/>
        </w:rPr>
        <w:lastRenderedPageBreak/>
        <w:t xml:space="preserve">Utilizando la red interna de Virtual Box, asigna a tu equipo Linux el nombre de EQUIPO-EXAMEN y aplica la siguiente configuración de red: </w:t>
      </w:r>
    </w:p>
    <w:tbl>
      <w:tblPr>
        <w:tblStyle w:val="Tablaconcuadrcula"/>
        <w:tblW w:w="0" w:type="auto"/>
        <w:tblInd w:w="1860" w:type="dxa"/>
        <w:tblLook w:val="04A0"/>
      </w:tblPr>
      <w:tblGrid>
        <w:gridCol w:w="2881"/>
      </w:tblGrid>
      <w:tr w:rsidR="00794BAD" w:rsidRPr="00541E52" w:rsidTr="00AA3D8E">
        <w:tc>
          <w:tcPr>
            <w:tcW w:w="2881" w:type="dxa"/>
          </w:tcPr>
          <w:p w:rsidR="00794BAD" w:rsidRPr="006A6B1E" w:rsidRDefault="00794BAD" w:rsidP="006A6B1E">
            <w:pPr>
              <w:pStyle w:val="Prrafodelista"/>
              <w:numPr>
                <w:ilvl w:val="0"/>
                <w:numId w:val="22"/>
              </w:numPr>
              <w:tabs>
                <w:tab w:val="left" w:pos="1811"/>
              </w:tabs>
              <w:rPr>
                <w:rFonts w:cstheme="minorHAnsi"/>
              </w:rPr>
            </w:pPr>
            <w:r w:rsidRPr="006A6B1E">
              <w:rPr>
                <w:rFonts w:cstheme="minorHAnsi"/>
              </w:rPr>
              <w:t>EQUIPO-EXAMEN:</w:t>
            </w:r>
          </w:p>
          <w:p w:rsidR="00794BAD" w:rsidRPr="00541E52" w:rsidRDefault="00794BAD" w:rsidP="00AA3D8E">
            <w:pPr>
              <w:tabs>
                <w:tab w:val="left" w:pos="1811"/>
              </w:tabs>
              <w:rPr>
                <w:rFonts w:cstheme="minorHAnsi"/>
              </w:rPr>
            </w:pPr>
          </w:p>
        </w:tc>
      </w:tr>
      <w:tr w:rsidR="00794BAD" w:rsidRPr="00541E52" w:rsidTr="00AA3D8E">
        <w:tc>
          <w:tcPr>
            <w:tcW w:w="2881" w:type="dxa"/>
          </w:tcPr>
          <w:p w:rsidR="00794BAD" w:rsidRPr="006A6B1E" w:rsidRDefault="00794BAD" w:rsidP="006A6B1E">
            <w:pPr>
              <w:pStyle w:val="Prrafodelista"/>
              <w:numPr>
                <w:ilvl w:val="0"/>
                <w:numId w:val="22"/>
              </w:numPr>
              <w:tabs>
                <w:tab w:val="left" w:pos="1811"/>
              </w:tabs>
              <w:rPr>
                <w:rFonts w:cstheme="minorHAnsi"/>
              </w:rPr>
            </w:pPr>
            <w:r w:rsidRPr="006A6B1E">
              <w:rPr>
                <w:rFonts w:cstheme="minorHAnsi"/>
              </w:rPr>
              <w:t>Dirección IP: 192.168.1.20</w:t>
            </w:r>
          </w:p>
          <w:p w:rsidR="00794BAD" w:rsidRPr="00541E52" w:rsidRDefault="00794BAD" w:rsidP="00AA3D8E">
            <w:pPr>
              <w:tabs>
                <w:tab w:val="left" w:pos="1811"/>
              </w:tabs>
              <w:rPr>
                <w:rFonts w:cstheme="minorHAnsi"/>
              </w:rPr>
            </w:pPr>
          </w:p>
        </w:tc>
      </w:tr>
      <w:tr w:rsidR="00794BAD" w:rsidRPr="00541E52" w:rsidTr="00AA3D8E">
        <w:tc>
          <w:tcPr>
            <w:tcW w:w="2881" w:type="dxa"/>
          </w:tcPr>
          <w:p w:rsidR="00794BAD" w:rsidRPr="006A6B1E" w:rsidRDefault="00794BAD" w:rsidP="006A6B1E">
            <w:pPr>
              <w:pStyle w:val="Prrafodelista"/>
              <w:numPr>
                <w:ilvl w:val="0"/>
                <w:numId w:val="22"/>
              </w:numPr>
              <w:tabs>
                <w:tab w:val="left" w:pos="1811"/>
              </w:tabs>
              <w:rPr>
                <w:rFonts w:cstheme="minorHAnsi"/>
              </w:rPr>
            </w:pPr>
            <w:r w:rsidRPr="006A6B1E">
              <w:rPr>
                <w:rFonts w:cstheme="minorHAnsi"/>
              </w:rPr>
              <w:t>Máscara: 255.255.255.0</w:t>
            </w:r>
          </w:p>
          <w:p w:rsidR="00794BAD" w:rsidRPr="00541E52" w:rsidRDefault="00794BAD" w:rsidP="00AA3D8E">
            <w:pPr>
              <w:tabs>
                <w:tab w:val="left" w:pos="1811"/>
              </w:tabs>
              <w:rPr>
                <w:rFonts w:cstheme="minorHAnsi"/>
              </w:rPr>
            </w:pPr>
          </w:p>
        </w:tc>
      </w:tr>
    </w:tbl>
    <w:p w:rsidR="00794BAD" w:rsidRPr="00541E52" w:rsidRDefault="00794BAD" w:rsidP="00794BAD">
      <w:pPr>
        <w:spacing w:line="240" w:lineRule="auto"/>
        <w:jc w:val="center"/>
        <w:rPr>
          <w:rFonts w:cstheme="minorHAnsi"/>
        </w:rPr>
      </w:pPr>
    </w:p>
    <w:p w:rsidR="00794BAD" w:rsidRPr="00541E52" w:rsidRDefault="00794BAD" w:rsidP="00794BAD">
      <w:pPr>
        <w:ind w:left="360"/>
        <w:jc w:val="both"/>
        <w:rPr>
          <w:rFonts w:cstheme="minorHAnsi"/>
          <w:lang w:val="es-ES_tradnl"/>
        </w:rPr>
      </w:pPr>
    </w:p>
    <w:p w:rsidR="00794BAD" w:rsidRDefault="00794BAD" w:rsidP="00794BAD">
      <w:p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</w:p>
    <w:p w:rsidR="000439B1" w:rsidRPr="00541E52" w:rsidRDefault="000439B1" w:rsidP="00794BAD">
      <w:pPr>
        <w:autoSpaceDE w:val="0"/>
        <w:autoSpaceDN w:val="0"/>
        <w:adjustRightInd w:val="0"/>
        <w:spacing w:before="259" w:after="0" w:line="288" w:lineRule="exact"/>
        <w:ind w:left="720"/>
        <w:rPr>
          <w:rFonts w:cstheme="minorHAnsi"/>
        </w:rPr>
      </w:pPr>
    </w:p>
    <w:p w:rsidR="00A4707C" w:rsidRPr="00541E52" w:rsidRDefault="00A4707C" w:rsidP="00A4707C">
      <w:pPr>
        <w:spacing w:line="240" w:lineRule="auto"/>
        <w:jc w:val="center"/>
        <w:rPr>
          <w:rFonts w:cstheme="minorHAnsi"/>
        </w:rPr>
      </w:pPr>
    </w:p>
    <w:sectPr w:rsidR="00A4707C" w:rsidRPr="00541E52" w:rsidSect="00F543C2">
      <w:headerReference w:type="default" r:id="rId8"/>
      <w:footerReference w:type="default" r:id="rId9"/>
      <w:pgSz w:w="11906" w:h="16838"/>
      <w:pgMar w:top="720" w:right="720" w:bottom="567" w:left="720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576" w:rsidRDefault="00097576" w:rsidP="002F5C04">
      <w:pPr>
        <w:spacing w:after="0" w:line="240" w:lineRule="auto"/>
      </w:pPr>
      <w:r>
        <w:separator/>
      </w:r>
    </w:p>
  </w:endnote>
  <w:endnote w:type="continuationSeparator" w:id="0">
    <w:p w:rsidR="00097576" w:rsidRDefault="00097576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576" w:rsidRPr="002F5C04" w:rsidRDefault="00097576" w:rsidP="002F5C04">
    <w:pPr>
      <w:pStyle w:val="Encabezado"/>
      <w:jc w:val="center"/>
    </w:pPr>
    <w:r w:rsidRPr="002F5C04">
      <w:rPr>
        <w:i/>
      </w:rPr>
      <w:t xml:space="preserve">MÓDULO: SISTEMAS </w:t>
    </w:r>
    <w:r>
      <w:rPr>
        <w:i/>
      </w:rPr>
      <w:t>OPERATIVOS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576" w:rsidRDefault="00097576" w:rsidP="002F5C04">
      <w:pPr>
        <w:spacing w:after="0" w:line="240" w:lineRule="auto"/>
      </w:pPr>
      <w:r>
        <w:separator/>
      </w:r>
    </w:p>
  </w:footnote>
  <w:footnote w:type="continuationSeparator" w:id="0">
    <w:p w:rsidR="00097576" w:rsidRDefault="00097576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576" w:rsidRDefault="00097576" w:rsidP="002F5C04">
    <w:pPr>
      <w:pStyle w:val="Encabezado"/>
      <w:jc w:val="center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A99"/>
    <w:multiLevelType w:val="hybridMultilevel"/>
    <w:tmpl w:val="C4E048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74B3"/>
    <w:multiLevelType w:val="hybridMultilevel"/>
    <w:tmpl w:val="35661BD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761F28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012D4F"/>
    <w:multiLevelType w:val="hybridMultilevel"/>
    <w:tmpl w:val="6F48A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E04AA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9692DD0"/>
    <w:multiLevelType w:val="hybridMultilevel"/>
    <w:tmpl w:val="9E2A631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CA338A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DD72C50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08F6CE6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10D653D"/>
    <w:multiLevelType w:val="hybridMultilevel"/>
    <w:tmpl w:val="4F283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FE3474"/>
    <w:multiLevelType w:val="hybridMultilevel"/>
    <w:tmpl w:val="166C6B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2E7A38"/>
    <w:multiLevelType w:val="hybridMultilevel"/>
    <w:tmpl w:val="F3140E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16231"/>
    <w:multiLevelType w:val="hybridMultilevel"/>
    <w:tmpl w:val="ACE6A22C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EA69C9"/>
    <w:multiLevelType w:val="multilevel"/>
    <w:tmpl w:val="1E46B184"/>
    <w:lvl w:ilvl="0">
      <w:start w:val="1"/>
      <w:numFmt w:val="decimal"/>
      <w:lvlText w:val="%1."/>
      <w:lvlJc w:val="left"/>
      <w:pPr>
        <w:tabs>
          <w:tab w:val="num" w:pos="357"/>
        </w:tabs>
        <w:ind w:left="284" w:hanging="284"/>
      </w:pPr>
      <w:rPr>
        <w:rFonts w:hint="default"/>
      </w:rPr>
    </w:lvl>
    <w:lvl w:ilvl="1">
      <w:start w:val="1"/>
      <w:numFmt w:val="lowerLetter"/>
      <w:pStyle w:val="ExamCuestin"/>
      <w:lvlText w:val="%2."/>
      <w:lvlJc w:val="left"/>
      <w:pPr>
        <w:tabs>
          <w:tab w:val="num" w:pos="1080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4">
    <w:nsid w:val="290D199C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4D1069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2C05EF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>
    <w:nsid w:val="3D8C744B"/>
    <w:multiLevelType w:val="singleLevel"/>
    <w:tmpl w:val="C4847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</w:abstractNum>
  <w:abstractNum w:abstractNumId="19">
    <w:nsid w:val="3FE20D3B"/>
    <w:multiLevelType w:val="hybridMultilevel"/>
    <w:tmpl w:val="A5227EB0"/>
    <w:lvl w:ilvl="0" w:tplc="EC063BFE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9E3EE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172623C"/>
    <w:multiLevelType w:val="multilevel"/>
    <w:tmpl w:val="073014D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425B6027"/>
    <w:multiLevelType w:val="hybridMultilevel"/>
    <w:tmpl w:val="9D1223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162C0658">
      <w:start w:val="1234"/>
      <w:numFmt w:val="decimal"/>
      <w:lvlText w:val="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4CD3D57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B7F0B55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DFB5ECE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0F4738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56B4298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8">
    <w:nsid w:val="5DD86F18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785B50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0">
    <w:nsid w:val="60AB430D"/>
    <w:multiLevelType w:val="hybridMultilevel"/>
    <w:tmpl w:val="B8EEF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B398B"/>
    <w:multiLevelType w:val="hybridMultilevel"/>
    <w:tmpl w:val="6DF60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761BE4"/>
    <w:multiLevelType w:val="singleLevel"/>
    <w:tmpl w:val="0C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3">
    <w:nsid w:val="66B04DB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91E61E3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A4F34BE"/>
    <w:multiLevelType w:val="hybridMultilevel"/>
    <w:tmpl w:val="35661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7F3DF3"/>
    <w:multiLevelType w:val="hybridMultilevel"/>
    <w:tmpl w:val="9E8856C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35"/>
  </w:num>
  <w:num w:numId="4">
    <w:abstractNumId w:val="1"/>
  </w:num>
  <w:num w:numId="5">
    <w:abstractNumId w:val="12"/>
  </w:num>
  <w:num w:numId="6">
    <w:abstractNumId w:val="11"/>
  </w:num>
  <w:num w:numId="7">
    <w:abstractNumId w:val="28"/>
  </w:num>
  <w:num w:numId="8">
    <w:abstractNumId w:val="14"/>
  </w:num>
  <w:num w:numId="9">
    <w:abstractNumId w:val="4"/>
  </w:num>
  <w:num w:numId="10">
    <w:abstractNumId w:val="34"/>
  </w:num>
  <w:num w:numId="11">
    <w:abstractNumId w:val="6"/>
  </w:num>
  <w:num w:numId="12">
    <w:abstractNumId w:val="24"/>
  </w:num>
  <w:num w:numId="13">
    <w:abstractNumId w:val="15"/>
  </w:num>
  <w:num w:numId="14">
    <w:abstractNumId w:val="8"/>
  </w:num>
  <w:num w:numId="15">
    <w:abstractNumId w:val="33"/>
  </w:num>
  <w:num w:numId="16">
    <w:abstractNumId w:val="20"/>
  </w:num>
  <w:num w:numId="17">
    <w:abstractNumId w:val="26"/>
  </w:num>
  <w:num w:numId="18">
    <w:abstractNumId w:val="25"/>
  </w:num>
  <w:num w:numId="19">
    <w:abstractNumId w:val="23"/>
  </w:num>
  <w:num w:numId="20">
    <w:abstractNumId w:val="7"/>
  </w:num>
  <w:num w:numId="21">
    <w:abstractNumId w:val="5"/>
  </w:num>
  <w:num w:numId="22">
    <w:abstractNumId w:val="16"/>
  </w:num>
  <w:num w:numId="23">
    <w:abstractNumId w:val="9"/>
  </w:num>
  <w:num w:numId="24">
    <w:abstractNumId w:val="10"/>
  </w:num>
  <w:num w:numId="25">
    <w:abstractNumId w:val="36"/>
  </w:num>
  <w:num w:numId="26">
    <w:abstractNumId w:val="2"/>
  </w:num>
  <w:num w:numId="27">
    <w:abstractNumId w:val="32"/>
  </w:num>
  <w:num w:numId="28">
    <w:abstractNumId w:val="17"/>
  </w:num>
  <w:num w:numId="29">
    <w:abstractNumId w:val="27"/>
  </w:num>
  <w:num w:numId="30">
    <w:abstractNumId w:val="29"/>
  </w:num>
  <w:num w:numId="31">
    <w:abstractNumId w:val="22"/>
  </w:num>
  <w:num w:numId="32">
    <w:abstractNumId w:val="18"/>
  </w:num>
  <w:num w:numId="33">
    <w:abstractNumId w:val="30"/>
  </w:num>
  <w:num w:numId="34">
    <w:abstractNumId w:val="31"/>
  </w:num>
  <w:num w:numId="35">
    <w:abstractNumId w:val="19"/>
  </w:num>
  <w:num w:numId="36">
    <w:abstractNumId w:val="3"/>
  </w:num>
  <w:num w:numId="37">
    <w:abstractNumId w:val="2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AD7F23"/>
    <w:rsid w:val="0000311D"/>
    <w:rsid w:val="000439B1"/>
    <w:rsid w:val="000956EC"/>
    <w:rsid w:val="00097576"/>
    <w:rsid w:val="000C34B3"/>
    <w:rsid w:val="001174C8"/>
    <w:rsid w:val="00142E24"/>
    <w:rsid w:val="001E6FD6"/>
    <w:rsid w:val="00200120"/>
    <w:rsid w:val="0021015E"/>
    <w:rsid w:val="002A0333"/>
    <w:rsid w:val="002A3626"/>
    <w:rsid w:val="002A4205"/>
    <w:rsid w:val="002B304F"/>
    <w:rsid w:val="002F20D0"/>
    <w:rsid w:val="002F5C04"/>
    <w:rsid w:val="00310234"/>
    <w:rsid w:val="00321080"/>
    <w:rsid w:val="003332C2"/>
    <w:rsid w:val="00337157"/>
    <w:rsid w:val="0036209D"/>
    <w:rsid w:val="003D0998"/>
    <w:rsid w:val="003E0B60"/>
    <w:rsid w:val="00471BAD"/>
    <w:rsid w:val="004820AF"/>
    <w:rsid w:val="004B5059"/>
    <w:rsid w:val="004C6AD3"/>
    <w:rsid w:val="004F73C9"/>
    <w:rsid w:val="00524B4B"/>
    <w:rsid w:val="00526053"/>
    <w:rsid w:val="00541E52"/>
    <w:rsid w:val="00542F2A"/>
    <w:rsid w:val="0056121F"/>
    <w:rsid w:val="00564869"/>
    <w:rsid w:val="00590E44"/>
    <w:rsid w:val="0063071A"/>
    <w:rsid w:val="006441F1"/>
    <w:rsid w:val="00686EA3"/>
    <w:rsid w:val="006A6B1E"/>
    <w:rsid w:val="00757347"/>
    <w:rsid w:val="00764870"/>
    <w:rsid w:val="0078716D"/>
    <w:rsid w:val="00794BAD"/>
    <w:rsid w:val="007B307B"/>
    <w:rsid w:val="008329E3"/>
    <w:rsid w:val="00875ADB"/>
    <w:rsid w:val="008875BB"/>
    <w:rsid w:val="008951A7"/>
    <w:rsid w:val="008B5CAA"/>
    <w:rsid w:val="008C1919"/>
    <w:rsid w:val="008D11B7"/>
    <w:rsid w:val="00905AF5"/>
    <w:rsid w:val="009D674A"/>
    <w:rsid w:val="009E3898"/>
    <w:rsid w:val="00A4707C"/>
    <w:rsid w:val="00A63E3E"/>
    <w:rsid w:val="00AA4F3E"/>
    <w:rsid w:val="00AB5BCD"/>
    <w:rsid w:val="00AD7F23"/>
    <w:rsid w:val="00B701F6"/>
    <w:rsid w:val="00BD5CF8"/>
    <w:rsid w:val="00C06BC9"/>
    <w:rsid w:val="00C13821"/>
    <w:rsid w:val="00C451B7"/>
    <w:rsid w:val="00C556A0"/>
    <w:rsid w:val="00CD337B"/>
    <w:rsid w:val="00CE6A42"/>
    <w:rsid w:val="00D27D8D"/>
    <w:rsid w:val="00D64DDB"/>
    <w:rsid w:val="00DB4C36"/>
    <w:rsid w:val="00DF461C"/>
    <w:rsid w:val="00E0786C"/>
    <w:rsid w:val="00E407F1"/>
    <w:rsid w:val="00E5458B"/>
    <w:rsid w:val="00E874DC"/>
    <w:rsid w:val="00F0207C"/>
    <w:rsid w:val="00F326DC"/>
    <w:rsid w:val="00F543C2"/>
    <w:rsid w:val="00F66534"/>
    <w:rsid w:val="00F7407D"/>
    <w:rsid w:val="00FC2A41"/>
    <w:rsid w:val="00FD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332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xamCuestin">
    <w:name w:val="Exam Cuestión"/>
    <w:basedOn w:val="Normal"/>
    <w:link w:val="ExamCuestinCar"/>
    <w:qFormat/>
    <w:rsid w:val="00E407F1"/>
    <w:pPr>
      <w:numPr>
        <w:ilvl w:val="1"/>
        <w:numId w:val="1"/>
      </w:numPr>
      <w:autoSpaceDE w:val="0"/>
      <w:autoSpaceDN w:val="0"/>
      <w:adjustRightInd w:val="0"/>
      <w:spacing w:after="0" w:line="312" w:lineRule="auto"/>
    </w:pPr>
    <w:rPr>
      <w:rFonts w:ascii="Arial Narrow" w:eastAsia="Times New Roman" w:hAnsi="Arial Narrow" w:cs="TimesNewRoman"/>
      <w:color w:val="000000"/>
      <w:lang w:eastAsia="es-ES"/>
    </w:rPr>
  </w:style>
  <w:style w:type="character" w:customStyle="1" w:styleId="ExamCuestinCar">
    <w:name w:val="Exam Cuestión Car"/>
    <w:basedOn w:val="Fuentedeprrafopredeter"/>
    <w:link w:val="ExamCuestin"/>
    <w:rsid w:val="00E407F1"/>
    <w:rPr>
      <w:rFonts w:ascii="Arial Narrow" w:eastAsia="Times New Roman" w:hAnsi="Arial Narrow" w:cs="TimesNewRoman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C06BC9"/>
    <w:pPr>
      <w:ind w:left="720"/>
      <w:contextualSpacing/>
    </w:pPr>
  </w:style>
  <w:style w:type="paragraph" w:customStyle="1" w:styleId="Estilo">
    <w:name w:val="Estilo"/>
    <w:rsid w:val="00F32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0786C"/>
  </w:style>
  <w:style w:type="paragraph" w:styleId="Textosinformato">
    <w:name w:val="Plain Text"/>
    <w:basedOn w:val="Normal"/>
    <w:link w:val="TextosinformatoCar"/>
    <w:rsid w:val="009D674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D674A"/>
    <w:rPr>
      <w:rFonts w:ascii="Courier New" w:eastAsia="Times New Roman" w:hAnsi="Courier New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URSO%202012-2013\SI\PLANTILLA_EXAMEN_S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A444C-67B5-4C6E-B8F8-8F4EB8C1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PLANTILLA_EXAMEN_SI</Template>
  <TotalTime>5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matea</cp:lastModifiedBy>
  <cp:revision>4</cp:revision>
  <cp:lastPrinted>2013-02-08T09:33:00Z</cp:lastPrinted>
  <dcterms:created xsi:type="dcterms:W3CDTF">2015-06-09T18:23:00Z</dcterms:created>
  <dcterms:modified xsi:type="dcterms:W3CDTF">2016-06-06T07:35:00Z</dcterms:modified>
</cp:coreProperties>
</file>