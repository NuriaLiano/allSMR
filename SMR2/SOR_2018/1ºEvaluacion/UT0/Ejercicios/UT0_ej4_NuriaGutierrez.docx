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94"/>
        <w:gridCol w:w="581"/>
        <w:gridCol w:w="1142"/>
        <w:gridCol w:w="1818"/>
        <w:gridCol w:w="1937"/>
        <w:gridCol w:w="1487"/>
        <w:gridCol w:w="461"/>
      </w:tblGrid>
      <w:tr w:rsidR="002F5C04" w:rsidTr="004563F1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81" w:type="dxa"/>
          </w:tcPr>
          <w:p w:rsidR="002F5C04" w:rsidRPr="000956EC" w:rsidRDefault="00AC7136" w:rsidP="00871B3D">
            <w:pPr>
              <w:rPr>
                <w:b/>
              </w:rPr>
            </w:pPr>
            <w:r>
              <w:rPr>
                <w:b/>
              </w:rPr>
              <w:t>2</w:t>
            </w:r>
            <w:r w:rsidR="002F5C04" w:rsidRPr="000956EC">
              <w:rPr>
                <w:b/>
              </w:rPr>
              <w:t>º</w:t>
            </w:r>
          </w:p>
        </w:tc>
        <w:tc>
          <w:tcPr>
            <w:tcW w:w="1142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55" w:type="dxa"/>
            <w:gridSpan w:val="2"/>
          </w:tcPr>
          <w:p w:rsidR="002F5C04" w:rsidRDefault="00646499" w:rsidP="00AC7136">
            <w:r>
              <w:t xml:space="preserve">SISTEMAS OPERATIVOS </w:t>
            </w:r>
            <w:r w:rsidR="00AC7136">
              <w:t>EN RED</w:t>
            </w:r>
          </w:p>
        </w:tc>
        <w:tc>
          <w:tcPr>
            <w:tcW w:w="1487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1" w:type="dxa"/>
          </w:tcPr>
          <w:p w:rsidR="002F5C04" w:rsidRDefault="00AE0B94" w:rsidP="00871B3D">
            <w:r>
              <w:t>1ª</w:t>
            </w:r>
          </w:p>
        </w:tc>
      </w:tr>
      <w:tr w:rsidR="002F5C04" w:rsidTr="004563F1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81" w:type="dxa"/>
          </w:tcPr>
          <w:p w:rsidR="002F5C04" w:rsidRPr="000956EC" w:rsidRDefault="00B4430D" w:rsidP="00AC7136">
            <w:pPr>
              <w:rPr>
                <w:b/>
              </w:rPr>
            </w:pPr>
            <w:r>
              <w:rPr>
                <w:b/>
              </w:rPr>
              <w:t>UT</w:t>
            </w:r>
            <w:r w:rsidR="00AC7136">
              <w:rPr>
                <w:b/>
              </w:rPr>
              <w:t>0</w:t>
            </w:r>
          </w:p>
        </w:tc>
        <w:tc>
          <w:tcPr>
            <w:tcW w:w="6845" w:type="dxa"/>
            <w:gridSpan w:val="5"/>
          </w:tcPr>
          <w:p w:rsidR="002F5C04" w:rsidRDefault="002F5C04" w:rsidP="00871B3D"/>
        </w:tc>
      </w:tr>
      <w:tr w:rsidR="004563F1" w:rsidTr="004563F1">
        <w:tc>
          <w:tcPr>
            <w:tcW w:w="1294" w:type="dxa"/>
          </w:tcPr>
          <w:p w:rsidR="004563F1" w:rsidRPr="00130A30" w:rsidRDefault="004563F1" w:rsidP="002F5C04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81" w:type="dxa"/>
          </w:tcPr>
          <w:p w:rsidR="004563F1" w:rsidRPr="000956EC" w:rsidRDefault="0073541C" w:rsidP="00871B3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60" w:type="dxa"/>
            <w:gridSpan w:val="2"/>
          </w:tcPr>
          <w:p w:rsidR="004563F1" w:rsidRPr="004563F1" w:rsidRDefault="004563F1" w:rsidP="00871B3D">
            <w:pPr>
              <w:rPr>
                <w:b/>
              </w:rPr>
            </w:pPr>
            <w:r w:rsidRPr="004563F1">
              <w:rPr>
                <w:b/>
              </w:rPr>
              <w:t>FECHA DE ENTREGA</w:t>
            </w:r>
          </w:p>
        </w:tc>
        <w:tc>
          <w:tcPr>
            <w:tcW w:w="3885" w:type="dxa"/>
            <w:gridSpan w:val="3"/>
          </w:tcPr>
          <w:p w:rsidR="004563F1" w:rsidRPr="004563F1" w:rsidRDefault="004563F1" w:rsidP="004563F1">
            <w:pPr>
              <w:rPr>
                <w:b/>
              </w:rPr>
            </w:pPr>
          </w:p>
        </w:tc>
      </w:tr>
      <w:tr w:rsidR="000956EC" w:rsidTr="0032457D">
        <w:tc>
          <w:tcPr>
            <w:tcW w:w="1294" w:type="dxa"/>
          </w:tcPr>
          <w:p w:rsidR="000956EC" w:rsidRPr="00130A30" w:rsidRDefault="000956EC" w:rsidP="002F5C04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6"/>
          </w:tcPr>
          <w:p w:rsidR="000956EC" w:rsidRDefault="000956EC" w:rsidP="00871B3D"/>
        </w:tc>
      </w:tr>
    </w:tbl>
    <w:p w:rsidR="00B4430D" w:rsidRDefault="00B4430D" w:rsidP="00B4430D">
      <w:pPr>
        <w:ind w:left="360"/>
      </w:pPr>
    </w:p>
    <w:p w:rsidR="00AB7E55" w:rsidRPr="00381926" w:rsidRDefault="00AB7E55" w:rsidP="00AB7E55">
      <w:pPr>
        <w:spacing w:before="120" w:after="0" w:line="240" w:lineRule="auto"/>
        <w:jc w:val="both"/>
        <w:rPr>
          <w:rFonts w:cstheme="minorHAnsi"/>
          <w:b/>
          <w:lang w:val="es-ES_tradnl"/>
        </w:rPr>
      </w:pPr>
      <w:r w:rsidRPr="00381926">
        <w:rPr>
          <w:rFonts w:cstheme="minorHAnsi"/>
          <w:b/>
          <w:lang w:val="es-ES_tradnl"/>
        </w:rPr>
        <w:t>Nota: para todos los scripts Añade comentarios informando al usuario que es lo que tiene que hacer y un mensaje indicando que es lo que está haciendo</w:t>
      </w:r>
    </w:p>
    <w:p w:rsidR="00AB7E55" w:rsidRDefault="00AB7E55" w:rsidP="00AB7E55">
      <w:pPr>
        <w:pStyle w:val="Prrafodelista"/>
        <w:numPr>
          <w:ilvl w:val="0"/>
          <w:numId w:val="10"/>
        </w:numPr>
        <w:spacing w:before="120"/>
        <w:jc w:val="both"/>
        <w:rPr>
          <w:rFonts w:cstheme="minorHAnsi"/>
          <w:lang w:val="es-ES_tradnl"/>
        </w:rPr>
      </w:pPr>
      <w:r w:rsidRPr="00381926">
        <w:rPr>
          <w:rFonts w:cstheme="minorHAnsi"/>
          <w:lang w:val="es-ES_tradnl"/>
        </w:rPr>
        <w:t xml:space="preserve">Crear un script denominado </w:t>
      </w:r>
      <w:r w:rsidRPr="00381926">
        <w:rPr>
          <w:rFonts w:cstheme="minorHAnsi"/>
          <w:b/>
          <w:lang w:val="es-ES_tradnl"/>
        </w:rPr>
        <w:t>informe</w:t>
      </w:r>
      <w:r w:rsidRPr="00381926">
        <w:rPr>
          <w:rFonts w:cstheme="minorHAnsi"/>
          <w:lang w:val="es-ES_tradnl"/>
        </w:rPr>
        <w:t xml:space="preserve"> que almacene las órdenes para mostrar el nombre del equipo, el nº de </w:t>
      </w:r>
      <w:proofErr w:type="spellStart"/>
      <w:r w:rsidRPr="00381926">
        <w:rPr>
          <w:rFonts w:cstheme="minorHAnsi"/>
          <w:lang w:val="es-ES_tradnl"/>
        </w:rPr>
        <w:t>tty</w:t>
      </w:r>
      <w:proofErr w:type="spellEnd"/>
      <w:r w:rsidRPr="00381926">
        <w:rPr>
          <w:rFonts w:cstheme="minorHAnsi"/>
          <w:lang w:val="es-ES_tradnl"/>
        </w:rPr>
        <w:t>, el directorio de trabajo y los usuarios conectados, el usuario activo.  Establece los permisos correspondientes y ejecuta el script</w:t>
      </w:r>
      <w:r>
        <w:rPr>
          <w:rFonts w:cstheme="minorHAnsi"/>
          <w:lang w:val="es-ES_tradnl"/>
        </w:rPr>
        <w:t>.</w:t>
      </w:r>
    </w:p>
    <w:p w:rsidR="00FB7518" w:rsidRDefault="00FB7518" w:rsidP="00FB7518">
      <w:pPr>
        <w:pStyle w:val="Prrafodelista"/>
        <w:spacing w:before="120"/>
        <w:jc w:val="both"/>
        <w:rPr>
          <w:rFonts w:cstheme="minorHAnsi"/>
          <w:lang w:val="es-ES_tradnl"/>
        </w:rPr>
      </w:pPr>
      <w:r>
        <w:rPr>
          <w:rFonts w:cstheme="minorHAnsi"/>
          <w:noProof/>
        </w:rPr>
        <w:drawing>
          <wp:inline distT="0" distB="0" distL="0" distR="0">
            <wp:extent cx="3856990" cy="103187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1484630" cy="1394460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55" w:rsidRDefault="00AB7E55" w:rsidP="00AB7E55">
      <w:pPr>
        <w:pStyle w:val="Prrafodelista"/>
        <w:numPr>
          <w:ilvl w:val="0"/>
          <w:numId w:val="10"/>
        </w:numPr>
        <w:spacing w:before="120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Crea un script denominado </w:t>
      </w:r>
      <w:proofErr w:type="spellStart"/>
      <w:r w:rsidRPr="00AB7E55">
        <w:rPr>
          <w:rFonts w:cstheme="minorHAnsi"/>
          <w:b/>
          <w:lang w:val="es-ES_tradnl"/>
        </w:rPr>
        <w:t>sifichero</w:t>
      </w:r>
      <w:proofErr w:type="spellEnd"/>
      <w:r>
        <w:rPr>
          <w:rFonts w:cstheme="minorHAnsi"/>
          <w:lang w:val="es-ES_tradnl"/>
        </w:rPr>
        <w:t>, que me pida el nombre de un fichero por teclado compruebe que se ha introducido un valor en el nombre y creará por teclado ese fichero de texto.  Añade comentarios informando al usuario que es lo que tiene que hacer y un mensaje indicando que es lo que está haciendo.</w:t>
      </w:r>
    </w:p>
    <w:p w:rsidR="00FB7518" w:rsidRDefault="007F5C66" w:rsidP="00FB7518">
      <w:pPr>
        <w:pStyle w:val="Prrafodelista"/>
        <w:spacing w:before="120"/>
        <w:jc w:val="both"/>
        <w:rPr>
          <w:rFonts w:cstheme="minorHAnsi"/>
          <w:lang w:val="es-ES_tradnl"/>
        </w:rPr>
      </w:pPr>
      <w:r>
        <w:rPr>
          <w:rFonts w:cstheme="minorHAnsi"/>
          <w:noProof/>
        </w:rPr>
        <w:drawing>
          <wp:inline distT="0" distB="0" distL="0" distR="0">
            <wp:extent cx="4771390" cy="16389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661A">
        <w:rPr>
          <w:rFonts w:cstheme="minorHAnsi"/>
          <w:noProof/>
        </w:rPr>
        <w:drawing>
          <wp:inline distT="0" distB="0" distL="0" distR="0">
            <wp:extent cx="3557905" cy="697230"/>
            <wp:effectExtent l="1905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55" w:rsidRDefault="00AB7E55" w:rsidP="00AB7E55">
      <w:pPr>
        <w:pStyle w:val="Prrafodelista"/>
        <w:numPr>
          <w:ilvl w:val="0"/>
          <w:numId w:val="10"/>
        </w:numPr>
        <w:spacing w:before="120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Crea un script denominado usuario, que me pida por teclado el nombre de un usuario compruebe que está dado de alta aunque no esté conectado y me saque la información básica que ese usuario.</w:t>
      </w:r>
    </w:p>
    <w:p w:rsidR="00FB7518" w:rsidRPr="00FB7518" w:rsidRDefault="00FB7518" w:rsidP="00FB7518">
      <w:pPr>
        <w:pStyle w:val="Prrafodelista"/>
        <w:rPr>
          <w:rFonts w:cstheme="minorHAnsi"/>
          <w:lang w:val="es-ES_tradnl"/>
        </w:rPr>
      </w:pPr>
    </w:p>
    <w:p w:rsidR="00FB7518" w:rsidRDefault="00FB7518" w:rsidP="00FB7518">
      <w:pPr>
        <w:pStyle w:val="Prrafodelista"/>
        <w:spacing w:before="120"/>
        <w:jc w:val="both"/>
        <w:rPr>
          <w:rFonts w:cstheme="minorHAnsi"/>
          <w:lang w:val="es-ES_tradnl"/>
        </w:rPr>
      </w:pPr>
    </w:p>
    <w:p w:rsidR="007F5C66" w:rsidRDefault="00AB7E55" w:rsidP="00597975">
      <w:pPr>
        <w:pStyle w:val="Prrafodelista"/>
        <w:numPr>
          <w:ilvl w:val="0"/>
          <w:numId w:val="10"/>
        </w:numPr>
        <w:spacing w:before="120"/>
        <w:jc w:val="both"/>
        <w:rPr>
          <w:rFonts w:cstheme="minorHAnsi"/>
          <w:lang w:val="es-ES_tradnl"/>
        </w:rPr>
      </w:pPr>
      <w:r w:rsidRPr="007F5C66">
        <w:rPr>
          <w:rFonts w:cstheme="minorHAnsi"/>
          <w:lang w:val="es-ES_tradnl"/>
        </w:rPr>
        <w:t xml:space="preserve">Crea un script denominado </w:t>
      </w:r>
      <w:proofErr w:type="spellStart"/>
      <w:r w:rsidRPr="007F5C66">
        <w:rPr>
          <w:rFonts w:cstheme="minorHAnsi"/>
          <w:b/>
          <w:lang w:val="es-ES_tradnl"/>
        </w:rPr>
        <w:t>proces</w:t>
      </w:r>
      <w:proofErr w:type="spellEnd"/>
      <w:r w:rsidRPr="007F5C66">
        <w:rPr>
          <w:rFonts w:cstheme="minorHAnsi"/>
          <w:lang w:val="es-ES_tradnl"/>
        </w:rPr>
        <w:t>, que me pida el nombre de un usuario por teclado compruebe que ese usuario está conectado al sistema y si estuviera conectado que me muestre todos sus procesos con toda la información.</w:t>
      </w:r>
    </w:p>
    <w:p w:rsidR="007F5C66" w:rsidRDefault="007F5C66" w:rsidP="007F5C66">
      <w:pPr>
        <w:pStyle w:val="Prrafodelista"/>
        <w:spacing w:before="120"/>
        <w:jc w:val="both"/>
        <w:rPr>
          <w:rFonts w:cstheme="minorHAnsi"/>
          <w:lang w:val="es-ES_tradnl"/>
        </w:rPr>
      </w:pPr>
    </w:p>
    <w:p w:rsidR="00597975" w:rsidRDefault="00597975" w:rsidP="00597975">
      <w:pPr>
        <w:pStyle w:val="Prrafodelista"/>
        <w:numPr>
          <w:ilvl w:val="0"/>
          <w:numId w:val="10"/>
        </w:numPr>
        <w:spacing w:before="120"/>
        <w:jc w:val="both"/>
        <w:rPr>
          <w:rFonts w:cstheme="minorHAnsi"/>
          <w:lang w:val="es-ES_tradnl"/>
        </w:rPr>
      </w:pPr>
      <w:r w:rsidRPr="007F5C66">
        <w:rPr>
          <w:rFonts w:cstheme="minorHAnsi"/>
          <w:lang w:val="es-ES_tradnl"/>
        </w:rPr>
        <w:lastRenderedPageBreak/>
        <w:t xml:space="preserve">Crea un script denominado </w:t>
      </w:r>
      <w:r w:rsidRPr="007F5C66">
        <w:rPr>
          <w:rFonts w:cstheme="minorHAnsi"/>
          <w:b/>
          <w:lang w:val="es-ES_tradnl"/>
        </w:rPr>
        <w:t>sifichero2</w:t>
      </w:r>
      <w:r w:rsidRPr="007F5C66">
        <w:rPr>
          <w:rFonts w:cstheme="minorHAnsi"/>
          <w:lang w:val="es-ES_tradnl"/>
        </w:rPr>
        <w:t>, que me pida el nombre de un fichero por teclado compruebe que se ha introducido un valor en el nombre y que no existe y creará por teclado ese fichero de texto.  Añade comentarios informando al usuario que es lo que tiene que hacer y un mensaje indicando que es lo que está haciendo.</w:t>
      </w:r>
    </w:p>
    <w:p w:rsidR="007F5C66" w:rsidRPr="007F5C66" w:rsidRDefault="007F5C66" w:rsidP="007F5C66">
      <w:pPr>
        <w:pStyle w:val="Prrafodelista"/>
        <w:rPr>
          <w:rFonts w:cstheme="minorHAnsi"/>
          <w:lang w:val="es-ES_tradnl"/>
        </w:rPr>
      </w:pPr>
    </w:p>
    <w:p w:rsidR="007F5C66" w:rsidRPr="007F5C66" w:rsidRDefault="007F5C66" w:rsidP="007F5C66">
      <w:pPr>
        <w:pStyle w:val="Prrafodelista"/>
        <w:spacing w:before="120"/>
        <w:jc w:val="both"/>
        <w:rPr>
          <w:rFonts w:cstheme="minorHAnsi"/>
          <w:lang w:val="es-ES_tradnl"/>
        </w:rPr>
      </w:pPr>
    </w:p>
    <w:p w:rsidR="00AB7E55" w:rsidRPr="00381926" w:rsidRDefault="00AB7E55" w:rsidP="00AB7E55">
      <w:pPr>
        <w:pStyle w:val="Prrafodelista"/>
        <w:numPr>
          <w:ilvl w:val="0"/>
          <w:numId w:val="10"/>
        </w:numPr>
        <w:spacing w:before="120"/>
        <w:jc w:val="both"/>
        <w:rPr>
          <w:rFonts w:cstheme="minorHAnsi"/>
          <w:lang w:val="es-ES_tradnl"/>
        </w:rPr>
      </w:pPr>
      <w:r w:rsidRPr="00381926">
        <w:rPr>
          <w:rFonts w:cstheme="minorHAnsi"/>
          <w:lang w:val="es-ES_tradnl"/>
        </w:rPr>
        <w:t xml:space="preserve">Crea un script denominado </w:t>
      </w:r>
      <w:proofErr w:type="spellStart"/>
      <w:r w:rsidRPr="00AB7E55">
        <w:rPr>
          <w:rFonts w:cstheme="minorHAnsi"/>
          <w:b/>
          <w:lang w:val="es-ES_tradnl"/>
        </w:rPr>
        <w:t>muchosdir</w:t>
      </w:r>
      <w:proofErr w:type="spellEnd"/>
      <w:r w:rsidRPr="00381926">
        <w:rPr>
          <w:rFonts w:cstheme="minorHAnsi"/>
          <w:lang w:val="es-ES_tradnl"/>
        </w:rPr>
        <w:t>, que me pida el nombre de 5 directorios de uno en uno por teclado compr</w:t>
      </w:r>
      <w:r>
        <w:rPr>
          <w:rFonts w:cstheme="minorHAnsi"/>
          <w:lang w:val="es-ES_tradnl"/>
        </w:rPr>
        <w:t>uebe en cada caso que no existe</w:t>
      </w:r>
      <w:r w:rsidRPr="00381926">
        <w:rPr>
          <w:rFonts w:cstheme="minorHAnsi"/>
          <w:lang w:val="es-ES_tradnl"/>
        </w:rPr>
        <w:t xml:space="preserve">, si existe me dará un mensaje de que existe ese directorio y si no existe lo creará.  </w:t>
      </w:r>
    </w:p>
    <w:p w:rsidR="00AB7E55" w:rsidRDefault="00AB7E55" w:rsidP="00AB7E55">
      <w:pPr>
        <w:pStyle w:val="Prrafodelista"/>
        <w:numPr>
          <w:ilvl w:val="0"/>
          <w:numId w:val="10"/>
        </w:numPr>
        <w:spacing w:before="120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Crea un script denominado </w:t>
      </w:r>
      <w:proofErr w:type="spellStart"/>
      <w:r w:rsidRPr="00AB7E55">
        <w:rPr>
          <w:rFonts w:cstheme="minorHAnsi"/>
          <w:b/>
          <w:lang w:val="es-ES_tradnl"/>
        </w:rPr>
        <w:t>fichess</w:t>
      </w:r>
      <w:proofErr w:type="spellEnd"/>
      <w:r w:rsidRPr="00AB7E55">
        <w:rPr>
          <w:rFonts w:cstheme="minorHAnsi"/>
          <w:b/>
          <w:lang w:val="es-ES_tradnl"/>
        </w:rPr>
        <w:t xml:space="preserve"> </w:t>
      </w:r>
      <w:r>
        <w:rPr>
          <w:rFonts w:cstheme="minorHAnsi"/>
          <w:lang w:val="es-ES_tradnl"/>
        </w:rPr>
        <w:t xml:space="preserve"> que me pida nombre de un directorio donde vamos a crear ficheros, compruebe que existe el directorio y después me pida nombres de ficheros y compruebe que existen si no fuera así me los crea con </w:t>
      </w:r>
      <w:proofErr w:type="spellStart"/>
      <w:r>
        <w:rPr>
          <w:rFonts w:cstheme="minorHAnsi"/>
          <w:lang w:val="es-ES_tradnl"/>
        </w:rPr>
        <w:t>touch</w:t>
      </w:r>
      <w:proofErr w:type="spellEnd"/>
      <w:r>
        <w:rPr>
          <w:rFonts w:cstheme="minorHAnsi"/>
          <w:lang w:val="es-ES_tradnl"/>
        </w:rPr>
        <w:t xml:space="preserve">, si existe me informa del mensaje, después preguntará si deseo salir, si pulsa S, finaliza el programa en caso contrario continuará. </w:t>
      </w:r>
    </w:p>
    <w:p w:rsidR="00AB7E55" w:rsidRPr="00AB7E55" w:rsidRDefault="00AB7E55" w:rsidP="00B4430D">
      <w:pPr>
        <w:ind w:left="360"/>
        <w:rPr>
          <w:lang w:val="es-ES_tradnl"/>
        </w:rPr>
      </w:pPr>
    </w:p>
    <w:sectPr w:rsidR="00AB7E55" w:rsidRPr="00AB7E55" w:rsidSect="004563F1">
      <w:headerReference w:type="default" r:id="rId11"/>
      <w:pgSz w:w="11906" w:h="16838"/>
      <w:pgMar w:top="138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51A" w:rsidRDefault="00C6251A" w:rsidP="002F5C04">
      <w:pPr>
        <w:spacing w:after="0" w:line="240" w:lineRule="auto"/>
      </w:pPr>
      <w:r>
        <w:separator/>
      </w:r>
    </w:p>
  </w:endnote>
  <w:endnote w:type="continuationSeparator" w:id="1">
    <w:p w:rsidR="00C6251A" w:rsidRDefault="00C6251A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51A" w:rsidRDefault="00C6251A" w:rsidP="002F5C04">
      <w:pPr>
        <w:spacing w:after="0" w:line="240" w:lineRule="auto"/>
      </w:pPr>
      <w:r>
        <w:separator/>
      </w:r>
    </w:p>
  </w:footnote>
  <w:footnote w:type="continuationSeparator" w:id="1">
    <w:p w:rsidR="00C6251A" w:rsidRDefault="00C6251A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2F5C04" w:rsidP="002F5C04">
    <w:pPr>
      <w:pStyle w:val="Encabezado"/>
      <w:jc w:val="center"/>
      <w:rPr>
        <w:i/>
      </w:rPr>
    </w:pPr>
    <w:r>
      <w:rPr>
        <w:i/>
        <w:noProof/>
        <w:lang w:eastAsia="es-ES"/>
      </w:rPr>
      <w:drawing>
        <wp:inline distT="0" distB="0" distL="0" distR="0">
          <wp:extent cx="1293775" cy="341086"/>
          <wp:effectExtent l="19050" t="0" r="1625" b="0"/>
          <wp:docPr id="4" name="0 Imagen" descr="logo_i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689" cy="344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CCE"/>
    <w:multiLevelType w:val="hybridMultilevel"/>
    <w:tmpl w:val="D98EB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F601E"/>
    <w:multiLevelType w:val="hybridMultilevel"/>
    <w:tmpl w:val="6652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D5FB6"/>
    <w:multiLevelType w:val="hybridMultilevel"/>
    <w:tmpl w:val="282C8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A7713"/>
    <w:multiLevelType w:val="hybridMultilevel"/>
    <w:tmpl w:val="CF02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43CF2"/>
    <w:multiLevelType w:val="hybridMultilevel"/>
    <w:tmpl w:val="AD66C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D3693"/>
    <w:multiLevelType w:val="hybridMultilevel"/>
    <w:tmpl w:val="DAA8F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E5AFF"/>
    <w:multiLevelType w:val="hybridMultilevel"/>
    <w:tmpl w:val="7D5A4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15D7A"/>
    <w:multiLevelType w:val="hybridMultilevel"/>
    <w:tmpl w:val="97DEC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97E8C"/>
    <w:multiLevelType w:val="hybridMultilevel"/>
    <w:tmpl w:val="F3663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D58BE"/>
    <w:multiLevelType w:val="hybridMultilevel"/>
    <w:tmpl w:val="623C00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D56"/>
    <w:rsid w:val="000956EC"/>
    <w:rsid w:val="000B59B1"/>
    <w:rsid w:val="000E661A"/>
    <w:rsid w:val="000F091A"/>
    <w:rsid w:val="00115C01"/>
    <w:rsid w:val="00186FDF"/>
    <w:rsid w:val="002F5C04"/>
    <w:rsid w:val="00384D56"/>
    <w:rsid w:val="003B59BA"/>
    <w:rsid w:val="003F0F59"/>
    <w:rsid w:val="0043632E"/>
    <w:rsid w:val="004563F1"/>
    <w:rsid w:val="00534926"/>
    <w:rsid w:val="00597975"/>
    <w:rsid w:val="00646499"/>
    <w:rsid w:val="006479C3"/>
    <w:rsid w:val="006917AF"/>
    <w:rsid w:val="0073541C"/>
    <w:rsid w:val="007851B2"/>
    <w:rsid w:val="0078716D"/>
    <w:rsid w:val="007F5C66"/>
    <w:rsid w:val="00865761"/>
    <w:rsid w:val="008C1919"/>
    <w:rsid w:val="00A71700"/>
    <w:rsid w:val="00AB7E55"/>
    <w:rsid w:val="00AC7136"/>
    <w:rsid w:val="00AE0B94"/>
    <w:rsid w:val="00AF49E9"/>
    <w:rsid w:val="00B1016A"/>
    <w:rsid w:val="00B4430D"/>
    <w:rsid w:val="00B701F6"/>
    <w:rsid w:val="00C556A0"/>
    <w:rsid w:val="00C6251A"/>
    <w:rsid w:val="00CC3FCD"/>
    <w:rsid w:val="00D971CD"/>
    <w:rsid w:val="00DD753A"/>
    <w:rsid w:val="00E334BC"/>
    <w:rsid w:val="00E5458B"/>
    <w:rsid w:val="00E85346"/>
    <w:rsid w:val="00ED3CEF"/>
    <w:rsid w:val="00FB021D"/>
    <w:rsid w:val="00FB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43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2014_2015\PLANTILLA%20ACTIVIDADES_SO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ACTIVIDADES_SOM</Template>
  <TotalTime>68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Jefatura</dc:creator>
  <cp:lastModifiedBy>smr211</cp:lastModifiedBy>
  <cp:revision>6</cp:revision>
  <dcterms:created xsi:type="dcterms:W3CDTF">2017-10-09T09:35:00Z</dcterms:created>
  <dcterms:modified xsi:type="dcterms:W3CDTF">2017-10-09T10:14:00Z</dcterms:modified>
</cp:coreProperties>
</file>