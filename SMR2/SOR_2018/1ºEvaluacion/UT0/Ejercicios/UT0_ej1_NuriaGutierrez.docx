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94"/>
        <w:gridCol w:w="581"/>
        <w:gridCol w:w="1142"/>
        <w:gridCol w:w="1818"/>
        <w:gridCol w:w="1937"/>
        <w:gridCol w:w="1487"/>
        <w:gridCol w:w="461"/>
      </w:tblGrid>
      <w:tr w:rsidR="002F5C04" w:rsidTr="004563F1">
        <w:tc>
          <w:tcPr>
            <w:tcW w:w="1294" w:type="dxa"/>
          </w:tcPr>
          <w:p w:rsidR="002F5C04" w:rsidRPr="00130A30" w:rsidRDefault="002F5C04" w:rsidP="002F5C04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581" w:type="dxa"/>
          </w:tcPr>
          <w:p w:rsidR="002F5C04" w:rsidRPr="000956EC" w:rsidRDefault="00AC7136" w:rsidP="00871B3D">
            <w:pPr>
              <w:rPr>
                <w:b/>
              </w:rPr>
            </w:pPr>
            <w:r>
              <w:rPr>
                <w:b/>
              </w:rPr>
              <w:t>2</w:t>
            </w:r>
            <w:r w:rsidR="002F5C04" w:rsidRPr="000956EC">
              <w:rPr>
                <w:b/>
              </w:rPr>
              <w:t>º</w:t>
            </w:r>
          </w:p>
        </w:tc>
        <w:tc>
          <w:tcPr>
            <w:tcW w:w="1142" w:type="dxa"/>
          </w:tcPr>
          <w:p w:rsidR="002F5C04" w:rsidRPr="00130A30" w:rsidRDefault="002F5C04" w:rsidP="00871B3D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755" w:type="dxa"/>
            <w:gridSpan w:val="2"/>
          </w:tcPr>
          <w:p w:rsidR="002F5C04" w:rsidRDefault="00646499" w:rsidP="00AC7136">
            <w:r>
              <w:t xml:space="preserve">SISTEMAS OPERATIVOS </w:t>
            </w:r>
            <w:r w:rsidR="00AC7136">
              <w:t>EN RED</w:t>
            </w:r>
          </w:p>
        </w:tc>
        <w:tc>
          <w:tcPr>
            <w:tcW w:w="1487" w:type="dxa"/>
          </w:tcPr>
          <w:p w:rsidR="002F5C04" w:rsidRPr="00130A30" w:rsidRDefault="002F5C04" w:rsidP="00871B3D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61" w:type="dxa"/>
          </w:tcPr>
          <w:p w:rsidR="002F5C04" w:rsidRDefault="00AE0B94" w:rsidP="00871B3D">
            <w:r>
              <w:t>1ª</w:t>
            </w:r>
          </w:p>
        </w:tc>
      </w:tr>
      <w:tr w:rsidR="002F5C04" w:rsidTr="004563F1">
        <w:tc>
          <w:tcPr>
            <w:tcW w:w="1294" w:type="dxa"/>
          </w:tcPr>
          <w:p w:rsidR="002F5C04" w:rsidRPr="00130A30" w:rsidRDefault="002F5C04" w:rsidP="002F5C04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581" w:type="dxa"/>
          </w:tcPr>
          <w:p w:rsidR="002F5C04" w:rsidRPr="000956EC" w:rsidRDefault="00B4430D" w:rsidP="00AC7136">
            <w:pPr>
              <w:rPr>
                <w:b/>
              </w:rPr>
            </w:pPr>
            <w:r>
              <w:rPr>
                <w:b/>
              </w:rPr>
              <w:t>UT</w:t>
            </w:r>
            <w:r w:rsidR="00AC7136">
              <w:rPr>
                <w:b/>
              </w:rPr>
              <w:t>0</w:t>
            </w:r>
          </w:p>
        </w:tc>
        <w:tc>
          <w:tcPr>
            <w:tcW w:w="6845" w:type="dxa"/>
            <w:gridSpan w:val="5"/>
          </w:tcPr>
          <w:p w:rsidR="002F5C04" w:rsidRDefault="002F5C04" w:rsidP="00871B3D"/>
        </w:tc>
      </w:tr>
      <w:tr w:rsidR="004563F1" w:rsidTr="004563F1">
        <w:tc>
          <w:tcPr>
            <w:tcW w:w="1294" w:type="dxa"/>
          </w:tcPr>
          <w:p w:rsidR="004563F1" w:rsidRPr="00130A30" w:rsidRDefault="004563F1" w:rsidP="002F5C04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581" w:type="dxa"/>
          </w:tcPr>
          <w:p w:rsidR="004563F1" w:rsidRPr="000956EC" w:rsidRDefault="004563F1" w:rsidP="00871B3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60" w:type="dxa"/>
            <w:gridSpan w:val="2"/>
          </w:tcPr>
          <w:p w:rsidR="004563F1" w:rsidRPr="004563F1" w:rsidRDefault="004563F1" w:rsidP="00871B3D">
            <w:pPr>
              <w:rPr>
                <w:b/>
              </w:rPr>
            </w:pPr>
            <w:r w:rsidRPr="004563F1">
              <w:rPr>
                <w:b/>
              </w:rPr>
              <w:t>FECHA DE ENTREGA</w:t>
            </w:r>
          </w:p>
        </w:tc>
        <w:tc>
          <w:tcPr>
            <w:tcW w:w="3885" w:type="dxa"/>
            <w:gridSpan w:val="3"/>
          </w:tcPr>
          <w:p w:rsidR="004563F1" w:rsidRPr="004563F1" w:rsidRDefault="004563F1" w:rsidP="004563F1">
            <w:pPr>
              <w:rPr>
                <w:b/>
              </w:rPr>
            </w:pPr>
          </w:p>
        </w:tc>
      </w:tr>
      <w:tr w:rsidR="000956EC" w:rsidTr="0032457D">
        <w:tc>
          <w:tcPr>
            <w:tcW w:w="1294" w:type="dxa"/>
          </w:tcPr>
          <w:p w:rsidR="000956EC" w:rsidRPr="00130A30" w:rsidRDefault="000956EC" w:rsidP="002F5C04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426" w:type="dxa"/>
            <w:gridSpan w:val="6"/>
          </w:tcPr>
          <w:p w:rsidR="000956EC" w:rsidRDefault="0053055E" w:rsidP="00871B3D">
            <w:r>
              <w:t xml:space="preserve">Nuria </w:t>
            </w:r>
            <w:proofErr w:type="spellStart"/>
            <w:r>
              <w:t>Gutierrez</w:t>
            </w:r>
            <w:proofErr w:type="spellEnd"/>
            <w:r>
              <w:t xml:space="preserve"> Liaño</w:t>
            </w:r>
          </w:p>
        </w:tc>
      </w:tr>
    </w:tbl>
    <w:p w:rsidR="00B4430D" w:rsidRDefault="00B4430D" w:rsidP="00B4430D">
      <w:pPr>
        <w:ind w:left="360"/>
      </w:pPr>
    </w:p>
    <w:p w:rsidR="00975021" w:rsidRDefault="00975021" w:rsidP="00975021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  <w:b/>
        </w:rPr>
      </w:pPr>
      <w:r w:rsidRPr="0069724C">
        <w:rPr>
          <w:rFonts w:ascii="Arial" w:hAnsi="Arial" w:cs="Arial"/>
          <w:b/>
        </w:rPr>
        <w:t>Crea una maquina virtual utilizando Virtual Box con las siguientes características:</w:t>
      </w:r>
    </w:p>
    <w:p w:rsidR="00372396" w:rsidRPr="00372396" w:rsidRDefault="00372396" w:rsidP="00372396">
      <w:pPr>
        <w:pStyle w:val="Prrafodelista"/>
        <w:spacing w:after="200" w:line="276" w:lineRule="auto"/>
        <w:ind w:left="360"/>
        <w:jc w:val="center"/>
        <w:rPr>
          <w:rFonts w:ascii="Arial" w:hAnsi="Arial" w:cs="Arial"/>
          <w:b/>
          <w:highlight w:val="lightGray"/>
        </w:rPr>
      </w:pPr>
      <w:r w:rsidRPr="00372396">
        <w:rPr>
          <w:rFonts w:ascii="Arial" w:hAnsi="Arial" w:cs="Arial"/>
          <w:b/>
          <w:highlight w:val="lightGray"/>
        </w:rPr>
        <w:t>NO PONER DOS EQUIPOS CON EL MISMO NOMBRE, AL CAMBIARLOS A RED INTERNA HARÁ COLISION.</w:t>
      </w:r>
    </w:p>
    <w:p w:rsidR="00372396" w:rsidRPr="0069724C" w:rsidRDefault="00372396" w:rsidP="00372396">
      <w:pPr>
        <w:pStyle w:val="Prrafodelista"/>
        <w:spacing w:after="200" w:line="276" w:lineRule="auto"/>
        <w:ind w:left="360"/>
        <w:jc w:val="center"/>
        <w:rPr>
          <w:rFonts w:ascii="Arial" w:hAnsi="Arial" w:cs="Arial"/>
          <w:b/>
        </w:rPr>
      </w:pPr>
      <w:r w:rsidRPr="00372396">
        <w:rPr>
          <w:rFonts w:ascii="Arial" w:hAnsi="Arial" w:cs="Arial"/>
          <w:b/>
          <w:highlight w:val="lightGray"/>
        </w:rPr>
        <w:t>NO PONER _ Y QUE NO SUPERE LOS 15 CARACTERES</w:t>
      </w:r>
    </w:p>
    <w:p w:rsidR="00975021" w:rsidRDefault="00975021" w:rsidP="00975021">
      <w:pPr>
        <w:rPr>
          <w:rFonts w:ascii="Arial" w:hAnsi="Arial" w:cs="Arial"/>
          <w:sz w:val="24"/>
        </w:rPr>
      </w:pPr>
      <w:r w:rsidRPr="0069724C">
        <w:rPr>
          <w:rFonts w:ascii="Arial" w:hAnsi="Arial" w:cs="Arial"/>
          <w:sz w:val="24"/>
        </w:rPr>
        <w:t>Nombre: Linux</w:t>
      </w:r>
    </w:p>
    <w:p w:rsidR="0053055E" w:rsidRPr="0069724C" w:rsidRDefault="0053055E" w:rsidP="0097502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4648200" cy="3714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21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>Procesador: 2 procesadores.</w:t>
      </w:r>
    </w:p>
    <w:p w:rsidR="0053055E" w:rsidRPr="0069724C" w:rsidRDefault="0053055E" w:rsidP="009750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229100" cy="552450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21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 xml:space="preserve">Memoria RAM: 1 </w:t>
      </w:r>
      <w:proofErr w:type="spellStart"/>
      <w:r w:rsidRPr="0069724C">
        <w:rPr>
          <w:rFonts w:ascii="Arial" w:hAnsi="Arial" w:cs="Arial"/>
        </w:rPr>
        <w:t>Gbyte</w:t>
      </w:r>
      <w:proofErr w:type="spellEnd"/>
      <w:r w:rsidRPr="0069724C">
        <w:rPr>
          <w:rFonts w:ascii="Arial" w:hAnsi="Arial" w:cs="Arial"/>
        </w:rPr>
        <w:t>.</w:t>
      </w:r>
    </w:p>
    <w:p w:rsidR="0053055E" w:rsidRPr="0069724C" w:rsidRDefault="0053055E" w:rsidP="009750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162425" cy="5524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21" w:rsidRPr="0069724C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>Almacenamiento:</w:t>
      </w:r>
    </w:p>
    <w:p w:rsidR="00975021" w:rsidRPr="0069724C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>Disco duro_1:</w:t>
      </w:r>
    </w:p>
    <w:p w:rsidR="00975021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 xml:space="preserve">Tamaño: 25 </w:t>
      </w:r>
      <w:proofErr w:type="spellStart"/>
      <w:r w:rsidRPr="0069724C">
        <w:rPr>
          <w:rFonts w:ascii="Arial" w:hAnsi="Arial" w:cs="Arial"/>
        </w:rPr>
        <w:t>Gbytes</w:t>
      </w:r>
      <w:proofErr w:type="spellEnd"/>
      <w:r w:rsidRPr="0069724C">
        <w:rPr>
          <w:rFonts w:ascii="Arial" w:hAnsi="Arial" w:cs="Arial"/>
        </w:rPr>
        <w:t>.</w:t>
      </w:r>
    </w:p>
    <w:p w:rsidR="0053055E" w:rsidRPr="0069724C" w:rsidRDefault="0053055E" w:rsidP="009750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2638425" cy="162877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21" w:rsidRPr="0069724C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>Tipo de archivo: VMDK (Dinámico)</w:t>
      </w:r>
    </w:p>
    <w:p w:rsidR="00975021" w:rsidRPr="0069724C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>Disco duro_2:</w:t>
      </w:r>
    </w:p>
    <w:p w:rsidR="00975021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 xml:space="preserve">Tamaño: 25 </w:t>
      </w:r>
      <w:proofErr w:type="spellStart"/>
      <w:r w:rsidRPr="0069724C">
        <w:rPr>
          <w:rFonts w:ascii="Arial" w:hAnsi="Arial" w:cs="Arial"/>
        </w:rPr>
        <w:t>Gbytes</w:t>
      </w:r>
      <w:proofErr w:type="spellEnd"/>
      <w:r w:rsidRPr="0069724C">
        <w:rPr>
          <w:rFonts w:ascii="Arial" w:hAnsi="Arial" w:cs="Arial"/>
        </w:rPr>
        <w:t>.</w:t>
      </w:r>
    </w:p>
    <w:p w:rsidR="0053055E" w:rsidRPr="0069724C" w:rsidRDefault="0053055E" w:rsidP="009750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2638425" cy="162877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21" w:rsidRPr="0069724C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>Tipo de archivo: VMDK (Dinámico)</w:t>
      </w:r>
    </w:p>
    <w:p w:rsidR="00975021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>1 Unidad de CD/DVD</w:t>
      </w:r>
    </w:p>
    <w:p w:rsidR="0053055E" w:rsidRPr="0069724C" w:rsidRDefault="0053055E" w:rsidP="009750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1971675" cy="54292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5E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>Tarjeta de red: 2 Tarjeta</w:t>
      </w:r>
      <w:r w:rsidR="00EE7802">
        <w:rPr>
          <w:rFonts w:ascii="Arial" w:hAnsi="Arial" w:cs="Arial"/>
        </w:rPr>
        <w:t>s</w:t>
      </w:r>
      <w:r w:rsidRPr="0069724C">
        <w:rPr>
          <w:rFonts w:ascii="Arial" w:hAnsi="Arial" w:cs="Arial"/>
        </w:rPr>
        <w:t xml:space="preserve"> de red, en modo interno y otra en modo puente.</w:t>
      </w:r>
    </w:p>
    <w:p w:rsidR="0053055E" w:rsidRPr="0069724C" w:rsidRDefault="0053055E" w:rsidP="009750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2609850" cy="123825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2895600" cy="124777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21" w:rsidRPr="0069724C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 xml:space="preserve">Inserta las capturas de pantalla necesarias de modo que se pueda observar el hardware de la máquina virtual) </w:t>
      </w:r>
    </w:p>
    <w:p w:rsidR="00975021" w:rsidRPr="0069724C" w:rsidRDefault="00975021" w:rsidP="00975021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</w:rPr>
      </w:pPr>
      <w:r w:rsidRPr="0069724C">
        <w:rPr>
          <w:rFonts w:ascii="Arial" w:hAnsi="Arial" w:cs="Arial"/>
        </w:rPr>
        <w:t>Utilizando Virtual Box:</w:t>
      </w:r>
    </w:p>
    <w:p w:rsidR="00975021" w:rsidRPr="0069724C" w:rsidRDefault="00975021" w:rsidP="00975021">
      <w:pPr>
        <w:rPr>
          <w:rFonts w:ascii="Arial" w:hAnsi="Arial" w:cs="Arial"/>
          <w:lang w:val="en-US"/>
        </w:rPr>
      </w:pPr>
      <w:r w:rsidRPr="0069724C">
        <w:rPr>
          <w:rFonts w:ascii="Arial" w:hAnsi="Arial" w:cs="Arial"/>
        </w:rPr>
        <w:t xml:space="preserve">Instalar  </w:t>
      </w:r>
    </w:p>
    <w:p w:rsidR="00975021" w:rsidRPr="0069724C" w:rsidRDefault="00975021" w:rsidP="00975021">
      <w:pPr>
        <w:rPr>
          <w:rFonts w:ascii="Arial" w:hAnsi="Arial" w:cs="Arial"/>
          <w:lang w:val="en-US"/>
        </w:rPr>
      </w:pPr>
      <w:r w:rsidRPr="0069724C">
        <w:rPr>
          <w:rFonts w:ascii="Arial" w:hAnsi="Arial" w:cs="Arial"/>
          <w:lang w:val="en-US"/>
        </w:rPr>
        <w:t>-</w:t>
      </w:r>
      <w:proofErr w:type="spellStart"/>
      <w:r w:rsidRPr="0069724C">
        <w:rPr>
          <w:rFonts w:ascii="Arial" w:hAnsi="Arial" w:cs="Arial"/>
          <w:lang w:val="en-US"/>
        </w:rPr>
        <w:t>Ubuntu</w:t>
      </w:r>
      <w:proofErr w:type="spellEnd"/>
      <w:r w:rsidRPr="0069724C">
        <w:rPr>
          <w:rFonts w:ascii="Arial" w:hAnsi="Arial" w:cs="Arial"/>
          <w:lang w:val="en-US"/>
        </w:rPr>
        <w:t xml:space="preserve"> 16.04 desktop (x86) LTS</w:t>
      </w:r>
    </w:p>
    <w:p w:rsidR="00975021" w:rsidRPr="0069724C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 xml:space="preserve"> 15 </w:t>
      </w:r>
      <w:proofErr w:type="spellStart"/>
      <w:r w:rsidRPr="0069724C">
        <w:rPr>
          <w:rFonts w:ascii="Arial" w:hAnsi="Arial" w:cs="Arial"/>
        </w:rPr>
        <w:t>Gbytes</w:t>
      </w:r>
      <w:proofErr w:type="spellEnd"/>
      <w:r w:rsidRPr="0069724C">
        <w:rPr>
          <w:rFonts w:ascii="Arial" w:hAnsi="Arial" w:cs="Arial"/>
        </w:rPr>
        <w:t>: Instalación de Ubuntu 1</w:t>
      </w:r>
      <w:r w:rsidR="00EE7802">
        <w:rPr>
          <w:rFonts w:ascii="Arial" w:hAnsi="Arial" w:cs="Arial"/>
        </w:rPr>
        <w:t>6</w:t>
      </w:r>
      <w:r w:rsidRPr="0069724C">
        <w:rPr>
          <w:rFonts w:ascii="Arial" w:hAnsi="Arial" w:cs="Arial"/>
        </w:rPr>
        <w:t>.04 desktop. (</w:t>
      </w:r>
      <w:proofErr w:type="gramStart"/>
      <w:r w:rsidRPr="0069724C">
        <w:rPr>
          <w:rFonts w:ascii="Arial" w:hAnsi="Arial" w:cs="Arial"/>
        </w:rPr>
        <w:t>sistema</w:t>
      </w:r>
      <w:proofErr w:type="gramEnd"/>
      <w:r w:rsidRPr="0069724C">
        <w:rPr>
          <w:rFonts w:ascii="Arial" w:hAnsi="Arial" w:cs="Arial"/>
        </w:rPr>
        <w:t xml:space="preserve"> de archivos: </w:t>
      </w:r>
      <w:proofErr w:type="spellStart"/>
      <w:r w:rsidRPr="0069724C">
        <w:rPr>
          <w:rFonts w:ascii="Arial" w:hAnsi="Arial" w:cs="Arial"/>
        </w:rPr>
        <w:t>ext</w:t>
      </w:r>
      <w:proofErr w:type="spellEnd"/>
      <w:r w:rsidRPr="0069724C">
        <w:rPr>
          <w:rFonts w:ascii="Arial" w:hAnsi="Arial" w:cs="Arial"/>
        </w:rPr>
        <w:t xml:space="preserve"> 4)</w:t>
      </w:r>
    </w:p>
    <w:p w:rsidR="00975021" w:rsidRPr="0069724C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 xml:space="preserve">1,5 </w:t>
      </w:r>
      <w:proofErr w:type="spellStart"/>
      <w:r w:rsidRPr="0069724C">
        <w:rPr>
          <w:rFonts w:ascii="Arial" w:hAnsi="Arial" w:cs="Arial"/>
        </w:rPr>
        <w:t>Gbytes</w:t>
      </w:r>
      <w:proofErr w:type="spellEnd"/>
      <w:r w:rsidRPr="0069724C">
        <w:rPr>
          <w:rFonts w:ascii="Arial" w:hAnsi="Arial" w:cs="Arial"/>
        </w:rPr>
        <w:t>: Partición SWAP (Memoria virtual de Ubuntu)</w:t>
      </w:r>
    </w:p>
    <w:p w:rsidR="00975021" w:rsidRPr="0069724C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>Resto de espacio en disco: Partición destinada al almacenamiento de los datos de los usuarios de Ubuntu. (Sistema de archivos: ext4, punto de montaje: /home)</w:t>
      </w:r>
    </w:p>
    <w:p w:rsidR="00975021" w:rsidRPr="0069724C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 xml:space="preserve">Instala el operativo a partir de las ISOS disponibles </w:t>
      </w:r>
    </w:p>
    <w:p w:rsidR="00975021" w:rsidRPr="0069724C" w:rsidRDefault="00975021" w:rsidP="00975021">
      <w:pPr>
        <w:rPr>
          <w:rFonts w:ascii="Arial" w:hAnsi="Arial" w:cs="Arial"/>
        </w:rPr>
      </w:pPr>
      <w:r w:rsidRPr="0069724C">
        <w:rPr>
          <w:rFonts w:ascii="Arial" w:hAnsi="Arial" w:cs="Arial"/>
        </w:rPr>
        <w:t xml:space="preserve"> </w:t>
      </w:r>
    </w:p>
    <w:p w:rsidR="00975021" w:rsidRPr="0069724C" w:rsidRDefault="00975021" w:rsidP="00975021">
      <w:pPr>
        <w:rPr>
          <w:rFonts w:ascii="Arial" w:hAnsi="Arial" w:cs="Arial"/>
          <w:b/>
        </w:rPr>
      </w:pPr>
      <w:proofErr w:type="gramStart"/>
      <w:r w:rsidRPr="0069724C">
        <w:rPr>
          <w:rFonts w:ascii="Arial" w:hAnsi="Arial" w:cs="Arial"/>
          <w:b/>
        </w:rPr>
        <w:lastRenderedPageBreak/>
        <w:t>usuario</w:t>
      </w:r>
      <w:proofErr w:type="gramEnd"/>
      <w:r w:rsidRPr="0069724C">
        <w:rPr>
          <w:rFonts w:ascii="Arial" w:hAnsi="Arial" w:cs="Arial"/>
          <w:b/>
        </w:rPr>
        <w:t>: alumno</w:t>
      </w:r>
    </w:p>
    <w:p w:rsidR="00975021" w:rsidRPr="0069724C" w:rsidRDefault="00975021" w:rsidP="00975021">
      <w:pPr>
        <w:rPr>
          <w:rFonts w:ascii="Arial" w:hAnsi="Arial" w:cs="Arial"/>
          <w:b/>
        </w:rPr>
      </w:pPr>
      <w:r w:rsidRPr="0069724C">
        <w:rPr>
          <w:rFonts w:ascii="Arial" w:hAnsi="Arial" w:cs="Arial"/>
          <w:b/>
        </w:rPr>
        <w:t xml:space="preserve">Contraseña: usuario@1 </w:t>
      </w:r>
    </w:p>
    <w:p w:rsidR="00975021" w:rsidRPr="0069724C" w:rsidRDefault="0053055E" w:rsidP="009750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2481327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21" w:rsidRDefault="00975021" w:rsidP="0097502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69724C">
        <w:rPr>
          <w:rFonts w:ascii="Arial" w:hAnsi="Arial" w:cs="Arial"/>
        </w:rPr>
        <w:t>Activa la tarjeta en modo puente y actualiza el sistema</w:t>
      </w:r>
    </w:p>
    <w:p w:rsidR="0069724C" w:rsidRPr="0069724C" w:rsidRDefault="0053055E" w:rsidP="0069724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1054753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21" w:rsidRDefault="00975021" w:rsidP="0097502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69724C">
        <w:rPr>
          <w:rFonts w:ascii="Arial" w:hAnsi="Arial" w:cs="Arial"/>
        </w:rPr>
        <w:t>Realiza un clon de la máquina virtual</w:t>
      </w:r>
    </w:p>
    <w:p w:rsidR="0069724C" w:rsidRPr="0069724C" w:rsidRDefault="0069724C" w:rsidP="0069724C">
      <w:pPr>
        <w:pStyle w:val="Prrafodelista"/>
        <w:rPr>
          <w:rFonts w:ascii="Arial" w:hAnsi="Arial" w:cs="Arial"/>
        </w:rPr>
      </w:pPr>
    </w:p>
    <w:p w:rsidR="00975021" w:rsidRPr="0069724C" w:rsidRDefault="0053055E" w:rsidP="009750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2914650" cy="160972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21" w:rsidRDefault="00975021" w:rsidP="0097502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69724C">
        <w:rPr>
          <w:rFonts w:ascii="Arial" w:hAnsi="Arial" w:cs="Arial"/>
        </w:rPr>
        <w:t xml:space="preserve">Crea un documento de texto en el home del usuario con 5 </w:t>
      </w:r>
      <w:r w:rsidR="00FA04AE" w:rsidRPr="0069724C">
        <w:rPr>
          <w:rFonts w:ascii="Arial" w:hAnsi="Arial" w:cs="Arial"/>
        </w:rPr>
        <w:t>líneas</w:t>
      </w:r>
      <w:r w:rsidRPr="0069724C">
        <w:rPr>
          <w:rFonts w:ascii="Arial" w:hAnsi="Arial" w:cs="Arial"/>
        </w:rPr>
        <w:t xml:space="preserve"> mediante el editor nano.</w:t>
      </w:r>
      <w:r w:rsidR="00EC2681">
        <w:rPr>
          <w:rFonts w:ascii="Arial" w:hAnsi="Arial" w:cs="Arial"/>
        </w:rPr>
        <w:t xml:space="preserve">  </w:t>
      </w:r>
      <w:r w:rsidR="00EC2681" w:rsidRPr="00EC2681">
        <w:rPr>
          <w:rFonts w:ascii="Arial" w:hAnsi="Arial" w:cs="Arial"/>
          <w:highlight w:val="green"/>
        </w:rPr>
        <w:t>SUDO NANO /HOME/DOCPRUEBAS</w:t>
      </w:r>
    </w:p>
    <w:p w:rsidR="0053055E" w:rsidRPr="0069724C" w:rsidRDefault="0053055E" w:rsidP="0053055E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05200" cy="2105037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06" cy="211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21" w:rsidRPr="0069724C" w:rsidRDefault="00975021" w:rsidP="0097502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69724C">
        <w:rPr>
          <w:rFonts w:ascii="Arial" w:hAnsi="Arial" w:cs="Arial"/>
        </w:rPr>
        <w:lastRenderedPageBreak/>
        <w:t>Utiliza los atajos de teclado para guardar, salir, copiar, pegar eliminar líneas, buscar. Escribe al lado de cada función la combinación de teclas a utilizar.</w:t>
      </w:r>
    </w:p>
    <w:p w:rsidR="00975021" w:rsidRPr="0053055E" w:rsidRDefault="0053055E" w:rsidP="0053055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32954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BD5" w:rsidRPr="0053055E" w:rsidRDefault="00975021" w:rsidP="0097502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69724C">
        <w:rPr>
          <w:rFonts w:ascii="Arial" w:hAnsi="Arial" w:cs="Arial"/>
        </w:rPr>
        <w:t>Con el comando nano cambia el nombre del equipo y configura la tarjeta de red</w:t>
      </w:r>
    </w:p>
    <w:p w:rsidR="00975021" w:rsidRDefault="00975021" w:rsidP="00975021">
      <w:pPr>
        <w:rPr>
          <w:rFonts w:ascii="Arial" w:hAnsi="Arial" w:cs="Arial"/>
        </w:rPr>
      </w:pPr>
      <w:proofErr w:type="gramStart"/>
      <w:r w:rsidRPr="0069724C">
        <w:rPr>
          <w:rFonts w:ascii="Arial" w:hAnsi="Arial" w:cs="Arial"/>
        </w:rPr>
        <w:t>sudo</w:t>
      </w:r>
      <w:proofErr w:type="gramEnd"/>
      <w:r w:rsidRPr="0069724C">
        <w:rPr>
          <w:rFonts w:ascii="Arial" w:hAnsi="Arial" w:cs="Arial"/>
        </w:rPr>
        <w:t xml:space="preserve"> nano /</w:t>
      </w:r>
      <w:proofErr w:type="spellStart"/>
      <w:r w:rsidRPr="0069724C">
        <w:rPr>
          <w:rFonts w:ascii="Arial" w:hAnsi="Arial" w:cs="Arial"/>
        </w:rPr>
        <w:t>etc</w:t>
      </w:r>
      <w:proofErr w:type="spellEnd"/>
      <w:r w:rsidRPr="0069724C">
        <w:rPr>
          <w:rFonts w:ascii="Arial" w:hAnsi="Arial" w:cs="Arial"/>
        </w:rPr>
        <w:t>/hosts</w:t>
      </w:r>
    </w:p>
    <w:p w:rsidR="0053055E" w:rsidRPr="0069724C" w:rsidRDefault="0053055E" w:rsidP="009750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124450" cy="200977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21" w:rsidRDefault="00975021" w:rsidP="00975021">
      <w:pPr>
        <w:rPr>
          <w:rFonts w:ascii="Arial" w:hAnsi="Arial" w:cs="Arial"/>
        </w:rPr>
      </w:pPr>
      <w:proofErr w:type="gramStart"/>
      <w:r w:rsidRPr="0069724C">
        <w:rPr>
          <w:rFonts w:ascii="Arial" w:hAnsi="Arial" w:cs="Arial"/>
        </w:rPr>
        <w:t>sudo</w:t>
      </w:r>
      <w:proofErr w:type="gramEnd"/>
      <w:r w:rsidRPr="0069724C">
        <w:rPr>
          <w:rFonts w:ascii="Arial" w:hAnsi="Arial" w:cs="Arial"/>
        </w:rPr>
        <w:t xml:space="preserve"> nano /</w:t>
      </w:r>
      <w:proofErr w:type="spellStart"/>
      <w:r w:rsidRPr="0069724C">
        <w:rPr>
          <w:rFonts w:ascii="Arial" w:hAnsi="Arial" w:cs="Arial"/>
        </w:rPr>
        <w:t>hostname</w:t>
      </w:r>
      <w:proofErr w:type="spellEnd"/>
    </w:p>
    <w:p w:rsidR="0053055E" w:rsidRPr="0069724C" w:rsidRDefault="0053055E" w:rsidP="009750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400550" cy="752475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21" w:rsidRPr="0069724C" w:rsidRDefault="00975021" w:rsidP="00975021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2533" w:tblpYSpec="center"/>
        <w:tblW w:w="0" w:type="auto"/>
        <w:tblLook w:val="04A0"/>
      </w:tblPr>
      <w:tblGrid>
        <w:gridCol w:w="3861"/>
      </w:tblGrid>
      <w:tr w:rsidR="00975021" w:rsidRPr="0069724C" w:rsidTr="00975021">
        <w:trPr>
          <w:trHeight w:val="216"/>
        </w:trPr>
        <w:tc>
          <w:tcPr>
            <w:tcW w:w="3861" w:type="dxa"/>
          </w:tcPr>
          <w:p w:rsidR="00975021" w:rsidRPr="0069724C" w:rsidRDefault="00975021" w:rsidP="00975021">
            <w:pPr>
              <w:tabs>
                <w:tab w:val="left" w:pos="1811"/>
              </w:tabs>
              <w:rPr>
                <w:rFonts w:ascii="Arial" w:hAnsi="Arial" w:cs="Arial"/>
              </w:rPr>
            </w:pPr>
            <w:proofErr w:type="spellStart"/>
            <w:r w:rsidRPr="0069724C">
              <w:rPr>
                <w:rFonts w:ascii="Arial" w:hAnsi="Arial" w:cs="Arial"/>
              </w:rPr>
              <w:t>Ub_tunombre</w:t>
            </w:r>
            <w:proofErr w:type="spellEnd"/>
          </w:p>
          <w:p w:rsidR="00975021" w:rsidRPr="0069724C" w:rsidRDefault="00975021" w:rsidP="00975021">
            <w:pPr>
              <w:tabs>
                <w:tab w:val="left" w:pos="1811"/>
              </w:tabs>
              <w:rPr>
                <w:rFonts w:ascii="Arial" w:hAnsi="Arial" w:cs="Arial"/>
              </w:rPr>
            </w:pPr>
          </w:p>
        </w:tc>
      </w:tr>
      <w:tr w:rsidR="00975021" w:rsidRPr="0069724C" w:rsidTr="00975021">
        <w:trPr>
          <w:trHeight w:val="441"/>
        </w:trPr>
        <w:tc>
          <w:tcPr>
            <w:tcW w:w="3861" w:type="dxa"/>
          </w:tcPr>
          <w:p w:rsidR="00975021" w:rsidRPr="0069724C" w:rsidRDefault="00975021" w:rsidP="00975021">
            <w:pPr>
              <w:tabs>
                <w:tab w:val="left" w:pos="1811"/>
              </w:tabs>
              <w:rPr>
                <w:rFonts w:ascii="Arial" w:hAnsi="Arial" w:cs="Arial"/>
              </w:rPr>
            </w:pPr>
            <w:r w:rsidRPr="0069724C">
              <w:rPr>
                <w:rFonts w:ascii="Arial" w:hAnsi="Arial" w:cs="Arial"/>
              </w:rPr>
              <w:t>Dirección IP: 192.168.1.45</w:t>
            </w:r>
          </w:p>
        </w:tc>
      </w:tr>
      <w:tr w:rsidR="00975021" w:rsidRPr="0069724C" w:rsidTr="00975021">
        <w:trPr>
          <w:trHeight w:val="441"/>
        </w:trPr>
        <w:tc>
          <w:tcPr>
            <w:tcW w:w="3861" w:type="dxa"/>
          </w:tcPr>
          <w:p w:rsidR="00975021" w:rsidRPr="0069724C" w:rsidRDefault="00975021" w:rsidP="00975021">
            <w:pPr>
              <w:tabs>
                <w:tab w:val="left" w:pos="1811"/>
              </w:tabs>
              <w:rPr>
                <w:rFonts w:ascii="Arial" w:hAnsi="Arial" w:cs="Arial"/>
              </w:rPr>
            </w:pPr>
            <w:r w:rsidRPr="0069724C">
              <w:rPr>
                <w:rFonts w:ascii="Arial" w:hAnsi="Arial" w:cs="Arial"/>
              </w:rPr>
              <w:t>Máscara: 24</w:t>
            </w:r>
          </w:p>
        </w:tc>
      </w:tr>
      <w:tr w:rsidR="00975021" w:rsidRPr="0069724C" w:rsidTr="00975021">
        <w:trPr>
          <w:trHeight w:val="451"/>
        </w:trPr>
        <w:tc>
          <w:tcPr>
            <w:tcW w:w="3861" w:type="dxa"/>
          </w:tcPr>
          <w:p w:rsidR="00975021" w:rsidRPr="0069724C" w:rsidRDefault="00975021" w:rsidP="00975021">
            <w:pPr>
              <w:tabs>
                <w:tab w:val="left" w:pos="1811"/>
              </w:tabs>
              <w:rPr>
                <w:rFonts w:ascii="Arial" w:hAnsi="Arial" w:cs="Arial"/>
              </w:rPr>
            </w:pPr>
            <w:r w:rsidRPr="0069724C">
              <w:rPr>
                <w:rFonts w:ascii="Arial" w:hAnsi="Arial" w:cs="Arial"/>
              </w:rPr>
              <w:t>Puerta de enlace: 192.168.1.254</w:t>
            </w:r>
          </w:p>
        </w:tc>
      </w:tr>
    </w:tbl>
    <w:p w:rsidR="00975021" w:rsidRPr="0069724C" w:rsidRDefault="00975021" w:rsidP="00975021">
      <w:pPr>
        <w:rPr>
          <w:rFonts w:ascii="Arial" w:hAnsi="Arial" w:cs="Arial"/>
        </w:rPr>
      </w:pPr>
    </w:p>
    <w:p w:rsidR="00975021" w:rsidRPr="0069724C" w:rsidRDefault="00975021" w:rsidP="00B4430D">
      <w:pPr>
        <w:ind w:left="360"/>
        <w:rPr>
          <w:rFonts w:ascii="Arial" w:hAnsi="Arial" w:cs="Arial"/>
        </w:rPr>
      </w:pPr>
    </w:p>
    <w:p w:rsidR="00975021" w:rsidRPr="0069724C" w:rsidRDefault="00975021" w:rsidP="00B4430D">
      <w:pPr>
        <w:ind w:left="360"/>
        <w:rPr>
          <w:rFonts w:ascii="Arial" w:hAnsi="Arial" w:cs="Arial"/>
        </w:rPr>
      </w:pPr>
    </w:p>
    <w:p w:rsidR="00975021" w:rsidRPr="0069724C" w:rsidRDefault="00975021" w:rsidP="00B4430D">
      <w:pPr>
        <w:ind w:left="360"/>
        <w:rPr>
          <w:rFonts w:ascii="Arial" w:hAnsi="Arial" w:cs="Arial"/>
        </w:rPr>
      </w:pPr>
    </w:p>
    <w:p w:rsidR="00975021" w:rsidRDefault="0053055E" w:rsidP="00B4430D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1900178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0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5E" w:rsidRPr="0069724C" w:rsidRDefault="0053055E" w:rsidP="00B4430D">
      <w:pPr>
        <w:ind w:left="360"/>
        <w:rPr>
          <w:rFonts w:ascii="Arial" w:hAnsi="Arial" w:cs="Arial"/>
        </w:rPr>
      </w:pPr>
    </w:p>
    <w:p w:rsidR="00975021" w:rsidRPr="0069724C" w:rsidRDefault="00975021" w:rsidP="0097502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69724C">
        <w:rPr>
          <w:rFonts w:ascii="Arial" w:hAnsi="Arial" w:cs="Arial"/>
        </w:rPr>
        <w:lastRenderedPageBreak/>
        <w:t>Abre el fichero de configuración del arranque y busca las diferentes opciones del menú de arranque, el tiempo por defecto, colores de pantalla, etc.</w:t>
      </w:r>
    </w:p>
    <w:p w:rsidR="00975021" w:rsidRPr="0069724C" w:rsidRDefault="00963BB2" w:rsidP="009750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257675" cy="361950"/>
            <wp:effectExtent l="19050" t="0" r="9525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2562225" cy="266700"/>
            <wp:effectExtent l="19050" t="0" r="9525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2143125" cy="342900"/>
            <wp:effectExtent l="19050" t="0" r="952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3686175" cy="847725"/>
            <wp:effectExtent l="19050" t="0" r="9525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21" w:rsidRDefault="00975021" w:rsidP="0097502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69724C">
        <w:rPr>
          <w:rFonts w:ascii="Arial" w:hAnsi="Arial" w:cs="Arial"/>
        </w:rPr>
        <w:t>A través de comandos:</w:t>
      </w:r>
    </w:p>
    <w:p w:rsidR="0069724C" w:rsidRPr="0069724C" w:rsidRDefault="0069724C" w:rsidP="0069724C">
      <w:pPr>
        <w:pStyle w:val="Prrafodelista"/>
        <w:rPr>
          <w:rFonts w:ascii="Arial" w:hAnsi="Arial" w:cs="Arial"/>
        </w:rPr>
      </w:pPr>
    </w:p>
    <w:p w:rsidR="00975021" w:rsidRDefault="00975021" w:rsidP="00975021">
      <w:pPr>
        <w:ind w:left="360"/>
        <w:rPr>
          <w:rFonts w:ascii="Arial" w:hAnsi="Arial" w:cs="Arial"/>
        </w:rPr>
      </w:pPr>
      <w:r w:rsidRPr="0069724C">
        <w:rPr>
          <w:rFonts w:ascii="Arial" w:hAnsi="Arial" w:cs="Arial"/>
        </w:rPr>
        <w:t>Apaga el sistema</w:t>
      </w:r>
    </w:p>
    <w:p w:rsidR="002D0ED1" w:rsidRDefault="002D0ED1" w:rsidP="00975021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3238500" cy="276225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5E" w:rsidRDefault="00975021" w:rsidP="00975021">
      <w:pPr>
        <w:ind w:left="360"/>
        <w:rPr>
          <w:rFonts w:ascii="Arial" w:hAnsi="Arial" w:cs="Arial"/>
        </w:rPr>
      </w:pPr>
      <w:r w:rsidRPr="0069724C">
        <w:rPr>
          <w:rFonts w:ascii="Arial" w:hAnsi="Arial" w:cs="Arial"/>
        </w:rPr>
        <w:t>Reinicia el sistema</w:t>
      </w:r>
    </w:p>
    <w:p w:rsidR="00975021" w:rsidRPr="0069724C" w:rsidRDefault="0053055E" w:rsidP="00975021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2914650" cy="314325"/>
            <wp:effectExtent l="19050" t="0" r="0" b="0"/>
            <wp:docPr id="3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5E" w:rsidRDefault="00975021" w:rsidP="0053055E">
      <w:pPr>
        <w:ind w:left="360"/>
        <w:rPr>
          <w:rFonts w:ascii="Arial" w:hAnsi="Arial" w:cs="Arial"/>
        </w:rPr>
      </w:pPr>
      <w:r w:rsidRPr="0069724C">
        <w:rPr>
          <w:rFonts w:ascii="Arial" w:hAnsi="Arial" w:cs="Arial"/>
        </w:rPr>
        <w:t>Apaga el sistema dentro de 10 segundos</w:t>
      </w:r>
    </w:p>
    <w:p w:rsidR="002D0ED1" w:rsidRDefault="002D0ED1" w:rsidP="0053055E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401656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4C" w:rsidRDefault="0069724C" w:rsidP="0069724C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Desde la terminal navega por los diferentes directorios del sistema</w:t>
      </w:r>
    </w:p>
    <w:p w:rsidR="0053055E" w:rsidRPr="0069724C" w:rsidRDefault="0053055E" w:rsidP="0053055E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800350" cy="523875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21" w:rsidRPr="0069724C" w:rsidRDefault="00975021" w:rsidP="00975021">
      <w:pPr>
        <w:ind w:left="360"/>
        <w:rPr>
          <w:rFonts w:ascii="Arial" w:hAnsi="Arial" w:cs="Arial"/>
          <w:b/>
        </w:rPr>
      </w:pPr>
    </w:p>
    <w:p w:rsidR="00975021" w:rsidRPr="0069724C" w:rsidRDefault="00975021" w:rsidP="00975021">
      <w:pPr>
        <w:ind w:left="360"/>
        <w:rPr>
          <w:rFonts w:ascii="Arial" w:hAnsi="Arial" w:cs="Arial"/>
        </w:rPr>
      </w:pPr>
    </w:p>
    <w:sectPr w:rsidR="00975021" w:rsidRPr="0069724C" w:rsidSect="004563F1">
      <w:headerReference w:type="default" r:id="rId30"/>
      <w:pgSz w:w="11906" w:h="16838"/>
      <w:pgMar w:top="138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5F4" w:rsidRDefault="00CC65F4" w:rsidP="002F5C04">
      <w:pPr>
        <w:spacing w:after="0" w:line="240" w:lineRule="auto"/>
      </w:pPr>
      <w:r>
        <w:separator/>
      </w:r>
    </w:p>
  </w:endnote>
  <w:endnote w:type="continuationSeparator" w:id="1">
    <w:p w:rsidR="00CC65F4" w:rsidRDefault="00CC65F4" w:rsidP="002F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5F4" w:rsidRDefault="00CC65F4" w:rsidP="002F5C04">
      <w:pPr>
        <w:spacing w:after="0" w:line="240" w:lineRule="auto"/>
      </w:pPr>
      <w:r>
        <w:separator/>
      </w:r>
    </w:p>
  </w:footnote>
  <w:footnote w:type="continuationSeparator" w:id="1">
    <w:p w:rsidR="00CC65F4" w:rsidRDefault="00CC65F4" w:rsidP="002F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C04" w:rsidRDefault="002F5C04" w:rsidP="002F5C04">
    <w:pPr>
      <w:pStyle w:val="Encabezado"/>
      <w:jc w:val="center"/>
      <w:rPr>
        <w:i/>
      </w:rPr>
    </w:pPr>
    <w:r>
      <w:rPr>
        <w:i/>
        <w:noProof/>
        <w:lang w:eastAsia="es-ES"/>
      </w:rPr>
      <w:drawing>
        <wp:inline distT="0" distB="0" distL="0" distR="0">
          <wp:extent cx="1293775" cy="341086"/>
          <wp:effectExtent l="19050" t="0" r="1625" b="0"/>
          <wp:docPr id="4" name="0 Imagen" descr="logo_i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6689" cy="344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6CCE"/>
    <w:multiLevelType w:val="hybridMultilevel"/>
    <w:tmpl w:val="D98EB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F601E"/>
    <w:multiLevelType w:val="hybridMultilevel"/>
    <w:tmpl w:val="6652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D12EC"/>
    <w:multiLevelType w:val="hybridMultilevel"/>
    <w:tmpl w:val="19C28BF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BD5FB6"/>
    <w:multiLevelType w:val="hybridMultilevel"/>
    <w:tmpl w:val="282C8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A7713"/>
    <w:multiLevelType w:val="hybridMultilevel"/>
    <w:tmpl w:val="CF020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43CF2"/>
    <w:multiLevelType w:val="hybridMultilevel"/>
    <w:tmpl w:val="AD66C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D3693"/>
    <w:multiLevelType w:val="hybridMultilevel"/>
    <w:tmpl w:val="DAA8F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E5AFF"/>
    <w:multiLevelType w:val="hybridMultilevel"/>
    <w:tmpl w:val="7D5A4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123577"/>
    <w:multiLevelType w:val="hybridMultilevel"/>
    <w:tmpl w:val="C43E318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415D7A"/>
    <w:multiLevelType w:val="hybridMultilevel"/>
    <w:tmpl w:val="97DEC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A97E8C"/>
    <w:multiLevelType w:val="hybridMultilevel"/>
    <w:tmpl w:val="F3663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E59A7"/>
    <w:multiLevelType w:val="hybridMultilevel"/>
    <w:tmpl w:val="3A6491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4D56"/>
    <w:rsid w:val="000956EC"/>
    <w:rsid w:val="000B4F31"/>
    <w:rsid w:val="000B59B1"/>
    <w:rsid w:val="000F091A"/>
    <w:rsid w:val="00115C01"/>
    <w:rsid w:val="00186FDF"/>
    <w:rsid w:val="002D0ED1"/>
    <w:rsid w:val="002F5C04"/>
    <w:rsid w:val="00372396"/>
    <w:rsid w:val="00384D56"/>
    <w:rsid w:val="003B59BA"/>
    <w:rsid w:val="003F0F59"/>
    <w:rsid w:val="004563F1"/>
    <w:rsid w:val="0053055E"/>
    <w:rsid w:val="00534926"/>
    <w:rsid w:val="00565BD5"/>
    <w:rsid w:val="00646499"/>
    <w:rsid w:val="006479C3"/>
    <w:rsid w:val="006917AF"/>
    <w:rsid w:val="0069724C"/>
    <w:rsid w:val="007851B2"/>
    <w:rsid w:val="0078716D"/>
    <w:rsid w:val="00811B73"/>
    <w:rsid w:val="00865761"/>
    <w:rsid w:val="008C1919"/>
    <w:rsid w:val="00963BB2"/>
    <w:rsid w:val="00975021"/>
    <w:rsid w:val="009B0729"/>
    <w:rsid w:val="00A3615E"/>
    <w:rsid w:val="00AC7136"/>
    <w:rsid w:val="00AE0B94"/>
    <w:rsid w:val="00AF49E9"/>
    <w:rsid w:val="00B1016A"/>
    <w:rsid w:val="00B4430D"/>
    <w:rsid w:val="00B701F6"/>
    <w:rsid w:val="00C556A0"/>
    <w:rsid w:val="00CC65F4"/>
    <w:rsid w:val="00D971CD"/>
    <w:rsid w:val="00DD753A"/>
    <w:rsid w:val="00E334BC"/>
    <w:rsid w:val="00E5458B"/>
    <w:rsid w:val="00E85346"/>
    <w:rsid w:val="00EC2681"/>
    <w:rsid w:val="00ED3CEF"/>
    <w:rsid w:val="00EE7802"/>
    <w:rsid w:val="00FA04AE"/>
    <w:rsid w:val="00FB0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C04"/>
  </w:style>
  <w:style w:type="paragraph" w:styleId="Piedepgina">
    <w:name w:val="footer"/>
    <w:basedOn w:val="Normal"/>
    <w:link w:val="PiedepginaCar"/>
    <w:uiPriority w:val="99"/>
    <w:semiHidden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5C04"/>
  </w:style>
  <w:style w:type="paragraph" w:styleId="Textodeglobo">
    <w:name w:val="Balloon Text"/>
    <w:basedOn w:val="Normal"/>
    <w:link w:val="TextodegloboCar"/>
    <w:uiPriority w:val="99"/>
    <w:semiHidden/>
    <w:unhideWhenUsed/>
    <w:rsid w:val="002F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C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5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43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2014_2015\PLANTILLA%20ACTIVIDADES_SO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ACTIVIDADES_SOM</Template>
  <TotalTime>65</TotalTime>
  <Pages>5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Jefatura</dc:creator>
  <cp:lastModifiedBy>smr211</cp:lastModifiedBy>
  <cp:revision>5</cp:revision>
  <dcterms:created xsi:type="dcterms:W3CDTF">2017-09-25T10:15:00Z</dcterms:created>
  <dcterms:modified xsi:type="dcterms:W3CDTF">2017-09-26T07:38:00Z</dcterms:modified>
</cp:coreProperties>
</file>